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A9D" w:rsidRPr="00AE3697" w:rsidRDefault="0042033C" w:rsidP="0096360F">
      <w:pPr>
        <w:spacing w:after="0" w:line="240" w:lineRule="auto"/>
        <w:rPr>
          <w:b/>
          <w:sz w:val="40"/>
        </w:rPr>
      </w:pPr>
      <w:r w:rsidRPr="00AE3697">
        <w:rPr>
          <w:b/>
          <w:sz w:val="40"/>
        </w:rPr>
        <w:t>PANDIDURAI R</w:t>
      </w:r>
    </w:p>
    <w:p w:rsidR="00A74A9D" w:rsidRPr="00AE3697" w:rsidRDefault="0042033C" w:rsidP="00A74A9D">
      <w:pPr>
        <w:spacing w:after="0" w:line="240" w:lineRule="auto"/>
        <w:rPr>
          <w:sz w:val="20"/>
        </w:rPr>
      </w:pPr>
      <w:r w:rsidRPr="00AE3697">
        <w:rPr>
          <w:sz w:val="20"/>
        </w:rPr>
        <w:t>rpandidurai</w:t>
      </w:r>
      <w:r w:rsidR="00A74A9D" w:rsidRPr="00AE3697">
        <w:rPr>
          <w:sz w:val="20"/>
        </w:rPr>
        <w:t>@gmail.com</w:t>
      </w:r>
    </w:p>
    <w:p w:rsidR="00440A61" w:rsidRPr="00AE3697" w:rsidRDefault="0088390F" w:rsidP="009570C2">
      <w:pPr>
        <w:spacing w:after="0" w:line="240" w:lineRule="auto"/>
        <w:rPr>
          <w:sz w:val="18"/>
          <w:szCs w:val="20"/>
        </w:rPr>
      </w:pPr>
      <w:r w:rsidRPr="00AE3697">
        <w:rPr>
          <w:sz w:val="18"/>
          <w:szCs w:val="20"/>
        </w:rPr>
        <w:t xml:space="preserve">+91 </w:t>
      </w:r>
      <w:r w:rsidR="0042033C" w:rsidRPr="00AE3697">
        <w:rPr>
          <w:sz w:val="18"/>
          <w:szCs w:val="20"/>
        </w:rPr>
        <w:t>9994461941</w:t>
      </w:r>
    </w:p>
    <w:p w:rsidR="0062362F" w:rsidRPr="00AE3697" w:rsidRDefault="005C182D" w:rsidP="00AA39CD">
      <w:pPr>
        <w:spacing w:line="240" w:lineRule="auto"/>
        <w:rPr>
          <w:sz w:val="20"/>
        </w:rPr>
      </w:pPr>
      <w:hyperlink r:id="rId11" w:history="1">
        <w:r w:rsidRPr="003C60F1">
          <w:rPr>
            <w:rStyle w:val="Hyperlink"/>
            <w:sz w:val="20"/>
          </w:rPr>
          <w:t>https://www.linkedin.com</w:t>
        </w:r>
        <w:r w:rsidRPr="003C60F1">
          <w:rPr>
            <w:rStyle w:val="Hyperlink"/>
            <w:sz w:val="20"/>
          </w:rPr>
          <w:t>/</w:t>
        </w:r>
        <w:r w:rsidRPr="003C60F1">
          <w:rPr>
            <w:rStyle w:val="Hyperlink"/>
            <w:sz w:val="20"/>
          </w:rPr>
          <w:t>in/rpandidurai/</w:t>
        </w:r>
      </w:hyperlink>
    </w:p>
    <w:p w:rsidR="006B05D1" w:rsidRDefault="006B05D1" w:rsidP="00114F62">
      <w:pPr>
        <w:pStyle w:val="IntenseQuote"/>
        <w:spacing w:line="240" w:lineRule="auto"/>
        <w:ind w:left="0"/>
        <w:rPr>
          <w:i w:val="0"/>
          <w:sz w:val="20"/>
        </w:rPr>
      </w:pPr>
    </w:p>
    <w:p w:rsidR="00CC4061" w:rsidRPr="00AE3697" w:rsidRDefault="00CC4061" w:rsidP="00114F62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OBJECTIVE</w:t>
      </w:r>
    </w:p>
    <w:p w:rsidR="00CC4061" w:rsidRPr="00AE3697" w:rsidRDefault="00984805" w:rsidP="00CC4061">
      <w:pPr>
        <w:rPr>
          <w:szCs w:val="24"/>
        </w:rPr>
      </w:pPr>
      <w:r w:rsidRPr="00AE3697">
        <w:rPr>
          <w:szCs w:val="24"/>
        </w:rPr>
        <w:t xml:space="preserve">Utilizing the opportunities which inspire me to acquire the world class technical and professional expertise in the </w:t>
      </w:r>
      <w:r w:rsidR="004267D0" w:rsidRPr="00AE3697">
        <w:rPr>
          <w:szCs w:val="24"/>
        </w:rPr>
        <w:t>domain of computing.</w:t>
      </w:r>
    </w:p>
    <w:p w:rsidR="00544A3F" w:rsidRPr="00AE3697" w:rsidRDefault="00544A3F" w:rsidP="00544A3F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CAREER SUMMARY</w:t>
      </w:r>
    </w:p>
    <w:p w:rsidR="00AA39CD" w:rsidRPr="00AE3697" w:rsidRDefault="004B09D6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>
        <w:rPr>
          <w:szCs w:val="24"/>
        </w:rPr>
        <w:t>6</w:t>
      </w:r>
      <w:r w:rsidR="00AA39CD" w:rsidRPr="00AE3697">
        <w:rPr>
          <w:szCs w:val="24"/>
        </w:rPr>
        <w:t xml:space="preserve"> years</w:t>
      </w:r>
      <w:r w:rsidR="00585C15">
        <w:rPr>
          <w:szCs w:val="24"/>
        </w:rPr>
        <w:t xml:space="preserve"> </w:t>
      </w:r>
      <w:r w:rsidR="00203EBD">
        <w:rPr>
          <w:szCs w:val="24"/>
        </w:rPr>
        <w:t>7</w:t>
      </w:r>
      <w:r w:rsidR="00585C15">
        <w:rPr>
          <w:szCs w:val="24"/>
        </w:rPr>
        <w:t xml:space="preserve"> months</w:t>
      </w:r>
      <w:r w:rsidR="00E539E7" w:rsidRPr="00AE3697">
        <w:rPr>
          <w:szCs w:val="24"/>
        </w:rPr>
        <w:t xml:space="preserve"> </w:t>
      </w:r>
      <w:r w:rsidR="00AA39CD" w:rsidRPr="00AE3697">
        <w:rPr>
          <w:szCs w:val="24"/>
        </w:rPr>
        <w:t xml:space="preserve">of professional experience in Developing Software. </w:t>
      </w:r>
    </w:p>
    <w:p w:rsidR="00AA39CD" w:rsidRPr="00AE3697" w:rsidRDefault="00AA39CD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 xml:space="preserve">Having good exposure and experience in Web related projects using JAVA, J2EE Architecture. </w:t>
      </w:r>
    </w:p>
    <w:p w:rsidR="00AA39CD" w:rsidRPr="00AE3697" w:rsidRDefault="00AA39CD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Involved in web-based technologies like Servlets, JSP and Struts</w:t>
      </w:r>
      <w:r w:rsidR="007932B2" w:rsidRPr="00AE3697">
        <w:rPr>
          <w:szCs w:val="24"/>
        </w:rPr>
        <w:t>, Hibernate</w:t>
      </w:r>
      <w:r w:rsidRPr="00AE3697">
        <w:rPr>
          <w:szCs w:val="24"/>
        </w:rPr>
        <w:t xml:space="preserve"> Framework.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 xml:space="preserve">Experience on Agile Software </w:t>
      </w:r>
      <w:r w:rsidR="00D0786C" w:rsidRPr="00AE3697">
        <w:rPr>
          <w:szCs w:val="24"/>
        </w:rPr>
        <w:t>Development.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Ability to adapt and learn new technologies at a faster pace.</w:t>
      </w:r>
    </w:p>
    <w:p w:rsidR="00544A3F" w:rsidRPr="00AE3697" w:rsidRDefault="00544A3F" w:rsidP="00544A3F">
      <w:pPr>
        <w:pStyle w:val="ListParagraph"/>
        <w:numPr>
          <w:ilvl w:val="0"/>
          <w:numId w:val="16"/>
        </w:numPr>
        <w:spacing w:line="240" w:lineRule="auto"/>
        <w:jc w:val="both"/>
        <w:rPr>
          <w:szCs w:val="24"/>
        </w:rPr>
      </w:pPr>
      <w:r w:rsidRPr="00AE3697">
        <w:rPr>
          <w:szCs w:val="24"/>
        </w:rPr>
        <w:t>A good listener, a diplomatic person, a good team player.</w:t>
      </w:r>
    </w:p>
    <w:p w:rsidR="00544A3F" w:rsidRPr="00AE3697" w:rsidRDefault="00544A3F" w:rsidP="00E95ACB">
      <w:pPr>
        <w:pStyle w:val="ListParagraph"/>
        <w:spacing w:line="240" w:lineRule="auto"/>
        <w:jc w:val="both"/>
        <w:rPr>
          <w:szCs w:val="24"/>
        </w:rPr>
      </w:pPr>
    </w:p>
    <w:p w:rsidR="00544A3F" w:rsidRPr="00AE3697" w:rsidRDefault="009C0B43" w:rsidP="00E95ACB">
      <w:pPr>
        <w:pStyle w:val="IntenseQuote"/>
        <w:pBdr>
          <w:bottom w:val="none" w:sz="0" w:space="0" w:color="auto"/>
        </w:pBdr>
        <w:spacing w:before="0" w:after="0" w:line="240" w:lineRule="auto"/>
        <w:ind w:left="0" w:right="0"/>
        <w:rPr>
          <w:i w:val="0"/>
          <w:sz w:val="20"/>
        </w:rPr>
      </w:pPr>
      <w:r w:rsidRPr="00AE3697">
        <w:rPr>
          <w:i w:val="0"/>
          <w:sz w:val="20"/>
        </w:rPr>
        <w:t>WORK EXPERIENCE</w:t>
      </w:r>
    </w:p>
    <w:tbl>
      <w:tblPr>
        <w:tblStyle w:val="TableGrid"/>
        <w:tblW w:w="10230" w:type="dxa"/>
        <w:tblLayout w:type="fixed"/>
        <w:tblLook w:val="04A0" w:firstRow="1" w:lastRow="0" w:firstColumn="1" w:lastColumn="0" w:noHBand="0" w:noVBand="1"/>
      </w:tblPr>
      <w:tblGrid>
        <w:gridCol w:w="2403"/>
        <w:gridCol w:w="1801"/>
        <w:gridCol w:w="1997"/>
        <w:gridCol w:w="2223"/>
        <w:gridCol w:w="1806"/>
      </w:tblGrid>
      <w:tr w:rsidR="00544A3F" w:rsidRPr="00AE3697" w:rsidTr="005617D5">
        <w:trPr>
          <w:trHeight w:val="611"/>
        </w:trPr>
        <w:tc>
          <w:tcPr>
            <w:tcW w:w="2403" w:type="dxa"/>
          </w:tcPr>
          <w:p w:rsidR="00E26EE5" w:rsidRPr="00AE3697" w:rsidRDefault="00E26EE5" w:rsidP="008C5B9C">
            <w:pPr>
              <w:pStyle w:val="IntenseQuote"/>
              <w:pBdr>
                <w:bottom w:val="none" w:sz="0" w:space="0" w:color="auto"/>
              </w:pBdr>
              <w:ind w:left="-112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Company</w:t>
            </w:r>
          </w:p>
        </w:tc>
        <w:tc>
          <w:tcPr>
            <w:tcW w:w="1801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Role</w:t>
            </w:r>
          </w:p>
        </w:tc>
        <w:tc>
          <w:tcPr>
            <w:tcW w:w="1997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Duration</w:t>
            </w:r>
          </w:p>
        </w:tc>
        <w:tc>
          <w:tcPr>
            <w:tcW w:w="2223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Product</w:t>
            </w:r>
          </w:p>
        </w:tc>
        <w:tc>
          <w:tcPr>
            <w:tcW w:w="1806" w:type="dxa"/>
          </w:tcPr>
          <w:p w:rsidR="00E26EE5" w:rsidRPr="00AE3697" w:rsidRDefault="00E26EE5" w:rsidP="00544A3F">
            <w:pPr>
              <w:pStyle w:val="IntenseQuote"/>
              <w:pBdr>
                <w:bottom w:val="none" w:sz="0" w:space="0" w:color="auto"/>
              </w:pBdr>
              <w:ind w:left="0"/>
              <w:rPr>
                <w:i w:val="0"/>
                <w:sz w:val="18"/>
                <w:lang w:bidi="ar-SA"/>
              </w:rPr>
            </w:pPr>
            <w:r w:rsidRPr="00AE3697">
              <w:rPr>
                <w:i w:val="0"/>
                <w:sz w:val="18"/>
                <w:lang w:bidi="ar-SA"/>
              </w:rPr>
              <w:t>Skills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b/>
                <w:sz w:val="18"/>
                <w:szCs w:val="20"/>
              </w:rPr>
              <w:t xml:space="preserve">FIS </w:t>
            </w:r>
            <w:r w:rsidRPr="00AE3697">
              <w:rPr>
                <w:sz w:val="18"/>
                <w:szCs w:val="20"/>
              </w:rPr>
              <w:t>Global</w:t>
            </w:r>
            <w:r w:rsidR="00A51D4C" w:rsidRPr="00AE3697">
              <w:rPr>
                <w:sz w:val="18"/>
                <w:szCs w:val="20"/>
              </w:rPr>
              <w:t>.</w:t>
            </w:r>
          </w:p>
          <w:p w:rsidR="00A51D4C" w:rsidRPr="00AE3697" w:rsidRDefault="00A51D4C" w:rsidP="00FC3A68">
            <w:pPr>
              <w:rPr>
                <w:b/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Bangalore</w:t>
            </w:r>
          </w:p>
        </w:tc>
        <w:tc>
          <w:tcPr>
            <w:tcW w:w="1801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Senior Systems Engineer</w:t>
            </w:r>
          </w:p>
        </w:tc>
        <w:tc>
          <w:tcPr>
            <w:tcW w:w="1997" w:type="dxa"/>
          </w:tcPr>
          <w:p w:rsidR="00FC3A68" w:rsidRPr="00AE3697" w:rsidRDefault="00203EBD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</w:t>
            </w:r>
            <w:r w:rsidR="004E4D74">
              <w:rPr>
                <w:sz w:val="18"/>
                <w:szCs w:val="20"/>
              </w:rPr>
              <w:t xml:space="preserve"> years </w:t>
            </w:r>
            <w:r w:rsidR="00F241B6">
              <w:rPr>
                <w:sz w:val="18"/>
                <w:szCs w:val="20"/>
              </w:rPr>
              <w:t>3</w:t>
            </w:r>
            <w:r w:rsidR="00FC3A68" w:rsidRPr="00AE3697">
              <w:rPr>
                <w:sz w:val="18"/>
                <w:szCs w:val="20"/>
              </w:rPr>
              <w:t xml:space="preserve"> month</w:t>
            </w:r>
            <w:r w:rsidR="00F241B6">
              <w:rPr>
                <w:sz w:val="18"/>
                <w:szCs w:val="20"/>
              </w:rPr>
              <w:t>s</w:t>
            </w:r>
            <w:r w:rsidR="00FC3A68" w:rsidRPr="00AE3697">
              <w:rPr>
                <w:sz w:val="18"/>
                <w:szCs w:val="20"/>
              </w:rPr>
              <w:t xml:space="preserve"> (Feb 2016 - present)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HORIZON-XE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Java, J2EE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b/>
                <w:sz w:val="18"/>
                <w:szCs w:val="20"/>
              </w:rPr>
              <w:t xml:space="preserve">Infosys </w:t>
            </w:r>
            <w:r w:rsidRPr="00AE3697">
              <w:rPr>
                <w:sz w:val="18"/>
                <w:szCs w:val="20"/>
              </w:rPr>
              <w:t>Limited</w:t>
            </w:r>
            <w:r w:rsidR="00A51D4C" w:rsidRPr="00AE3697">
              <w:rPr>
                <w:sz w:val="18"/>
                <w:szCs w:val="20"/>
              </w:rPr>
              <w:t>.</w:t>
            </w:r>
          </w:p>
          <w:p w:rsidR="00A51D4C" w:rsidRPr="00AE3697" w:rsidRDefault="00A51D4C" w:rsidP="00FC3A68">
            <w:pPr>
              <w:rPr>
                <w:b/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Bangalore</w:t>
            </w:r>
          </w:p>
        </w:tc>
        <w:tc>
          <w:tcPr>
            <w:tcW w:w="1801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Senior Systems Engineer</w:t>
            </w:r>
          </w:p>
        </w:tc>
        <w:tc>
          <w:tcPr>
            <w:tcW w:w="1997" w:type="dxa"/>
          </w:tcPr>
          <w:p w:rsidR="00FC3A68" w:rsidRPr="00AE3697" w:rsidRDefault="004E4D74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 y</w:t>
            </w:r>
            <w:r w:rsidR="00FC3A68" w:rsidRPr="00AE3697">
              <w:rPr>
                <w:sz w:val="18"/>
                <w:szCs w:val="20"/>
              </w:rPr>
              <w:t>ear</w:t>
            </w:r>
            <w:r>
              <w:rPr>
                <w:sz w:val="18"/>
                <w:szCs w:val="20"/>
              </w:rPr>
              <w:t>s 5 m</w:t>
            </w:r>
            <w:r w:rsidR="00FC3A68" w:rsidRPr="00AE3697">
              <w:rPr>
                <w:sz w:val="18"/>
                <w:szCs w:val="20"/>
              </w:rPr>
              <w:t>onths (Sep 2014 – Jan 2016)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SEPHORA POS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Java, J2EE</w:t>
            </w:r>
          </w:p>
        </w:tc>
      </w:tr>
      <w:tr w:rsidR="00FC3A68" w:rsidRPr="00AE3697" w:rsidTr="005617D5">
        <w:trPr>
          <w:trHeight w:val="818"/>
        </w:trPr>
        <w:tc>
          <w:tcPr>
            <w:tcW w:w="2403" w:type="dxa"/>
            <w:vMerge w:val="restart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proofErr w:type="spellStart"/>
            <w:r w:rsidRPr="00AE3697">
              <w:rPr>
                <w:b/>
                <w:sz w:val="18"/>
                <w:szCs w:val="20"/>
              </w:rPr>
              <w:t>Veradis</w:t>
            </w:r>
            <w:proofErr w:type="spellEnd"/>
            <w:r w:rsidRPr="00AE3697">
              <w:rPr>
                <w:sz w:val="18"/>
                <w:szCs w:val="20"/>
              </w:rPr>
              <w:t xml:space="preserve"> Technologies.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Coimbatore</w:t>
            </w:r>
          </w:p>
        </w:tc>
        <w:tc>
          <w:tcPr>
            <w:tcW w:w="1801" w:type="dxa"/>
            <w:vMerge w:val="restart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Java Developer</w:t>
            </w:r>
          </w:p>
        </w:tc>
        <w:tc>
          <w:tcPr>
            <w:tcW w:w="1997" w:type="dxa"/>
          </w:tcPr>
          <w:p w:rsidR="00FC3A68" w:rsidRPr="00AE3697" w:rsidRDefault="004E4D74" w:rsidP="00FC3A6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 year 6 m</w:t>
            </w:r>
            <w:r w:rsidR="00FC3A68" w:rsidRPr="00AE3697">
              <w:rPr>
                <w:sz w:val="18"/>
                <w:szCs w:val="20"/>
              </w:rPr>
              <w:t>onths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(March 2013 – Sep 2014)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proofErr w:type="spellStart"/>
            <w:r w:rsidRPr="00AE3697">
              <w:rPr>
                <w:sz w:val="18"/>
                <w:szCs w:val="20"/>
              </w:rPr>
              <w:t>Healthentic</w:t>
            </w:r>
            <w:proofErr w:type="spellEnd"/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JAVA, J2EE, Struts 2, </w:t>
            </w:r>
            <w:r w:rsidR="00E10BF6">
              <w:rPr>
                <w:sz w:val="18"/>
                <w:szCs w:val="20"/>
              </w:rPr>
              <w:t xml:space="preserve">Oracle, </w:t>
            </w:r>
            <w:r w:rsidRPr="00AE3697">
              <w:rPr>
                <w:sz w:val="18"/>
                <w:szCs w:val="20"/>
              </w:rPr>
              <w:t xml:space="preserve">Hibernate, REST, JavaScript, </w:t>
            </w:r>
            <w:proofErr w:type="spellStart"/>
            <w:r w:rsidRPr="00AE3697">
              <w:rPr>
                <w:sz w:val="18"/>
                <w:szCs w:val="20"/>
              </w:rPr>
              <w:t>Jquery</w:t>
            </w:r>
            <w:proofErr w:type="spellEnd"/>
            <w:r w:rsidRPr="00AE3697">
              <w:rPr>
                <w:sz w:val="18"/>
                <w:szCs w:val="20"/>
              </w:rPr>
              <w:t xml:space="preserve">, </w:t>
            </w:r>
            <w:r w:rsidR="007E56F1" w:rsidRPr="00AE3697">
              <w:rPr>
                <w:sz w:val="18"/>
                <w:szCs w:val="20"/>
              </w:rPr>
              <w:t>Ajax</w:t>
            </w:r>
            <w:r w:rsidR="007E56F1">
              <w:rPr>
                <w:sz w:val="18"/>
                <w:szCs w:val="20"/>
              </w:rPr>
              <w:t xml:space="preserve"> &amp;</w:t>
            </w:r>
            <w:r w:rsidR="007E56F1" w:rsidRPr="00AE3697">
              <w:rPr>
                <w:sz w:val="18"/>
                <w:szCs w:val="20"/>
              </w:rPr>
              <w:t xml:space="preserve"> HTML</w:t>
            </w:r>
          </w:p>
        </w:tc>
      </w:tr>
      <w:tr w:rsidR="00FC3A68" w:rsidRPr="00AE3697" w:rsidTr="005617D5">
        <w:trPr>
          <w:trHeight w:val="800"/>
        </w:trPr>
        <w:tc>
          <w:tcPr>
            <w:tcW w:w="2403" w:type="dxa"/>
            <w:vMerge/>
          </w:tcPr>
          <w:p w:rsidR="00FC3A68" w:rsidRPr="00AE3697" w:rsidRDefault="00FC3A68" w:rsidP="00FC3A68">
            <w:pPr>
              <w:rPr>
                <w:b/>
                <w:sz w:val="18"/>
                <w:szCs w:val="20"/>
              </w:rPr>
            </w:pPr>
          </w:p>
        </w:tc>
        <w:tc>
          <w:tcPr>
            <w:tcW w:w="1801" w:type="dxa"/>
            <w:vMerge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</w:p>
        </w:tc>
        <w:tc>
          <w:tcPr>
            <w:tcW w:w="1997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6 months</w:t>
            </w:r>
          </w:p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(Sep 2012 – Feb 2013)</w:t>
            </w:r>
          </w:p>
        </w:tc>
        <w:tc>
          <w:tcPr>
            <w:tcW w:w="2223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Automation</w:t>
            </w:r>
          </w:p>
        </w:tc>
        <w:tc>
          <w:tcPr>
            <w:tcW w:w="1806" w:type="dxa"/>
          </w:tcPr>
          <w:p w:rsidR="00FC3A68" w:rsidRPr="00AE3697" w:rsidRDefault="00FC3A68" w:rsidP="00FC3A68">
            <w:pPr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JAVA, J2EE, Struts </w:t>
            </w:r>
            <w:r w:rsidR="007E56F1" w:rsidRPr="00AE3697">
              <w:rPr>
                <w:sz w:val="18"/>
                <w:szCs w:val="20"/>
              </w:rPr>
              <w:t>2, log</w:t>
            </w:r>
            <w:r w:rsidRPr="00AE3697">
              <w:rPr>
                <w:sz w:val="18"/>
                <w:szCs w:val="20"/>
              </w:rPr>
              <w:t xml:space="preserve">4j, SQL Server, </w:t>
            </w:r>
            <w:r w:rsidR="00812BDF" w:rsidRPr="00AE3697">
              <w:rPr>
                <w:sz w:val="18"/>
                <w:szCs w:val="20"/>
              </w:rPr>
              <w:t>REST</w:t>
            </w:r>
            <w:r w:rsidR="00812BDF">
              <w:rPr>
                <w:sz w:val="18"/>
                <w:szCs w:val="20"/>
              </w:rPr>
              <w:t xml:space="preserve">, </w:t>
            </w:r>
            <w:r w:rsidRPr="00AE3697">
              <w:rPr>
                <w:sz w:val="18"/>
                <w:szCs w:val="20"/>
              </w:rPr>
              <w:t xml:space="preserve">JavaScript, </w:t>
            </w:r>
            <w:r w:rsidR="007E56F1" w:rsidRPr="00AE3697">
              <w:rPr>
                <w:sz w:val="18"/>
                <w:szCs w:val="20"/>
              </w:rPr>
              <w:t>Ajax</w:t>
            </w:r>
            <w:r w:rsidR="007E56F1">
              <w:rPr>
                <w:sz w:val="18"/>
                <w:szCs w:val="20"/>
              </w:rPr>
              <w:t xml:space="preserve"> and </w:t>
            </w:r>
            <w:r w:rsidRPr="00AE3697">
              <w:rPr>
                <w:sz w:val="18"/>
                <w:szCs w:val="20"/>
              </w:rPr>
              <w:t>HTML</w:t>
            </w:r>
          </w:p>
        </w:tc>
      </w:tr>
    </w:tbl>
    <w:p w:rsidR="00A50CA8" w:rsidRPr="00AE3697" w:rsidRDefault="00A50CA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EDUCATION</w:t>
      </w:r>
    </w:p>
    <w:tbl>
      <w:tblPr>
        <w:tblStyle w:val="TableGrid"/>
        <w:tblW w:w="10229" w:type="dxa"/>
        <w:tblLook w:val="04A0" w:firstRow="1" w:lastRow="0" w:firstColumn="1" w:lastColumn="0" w:noHBand="0" w:noVBand="1"/>
      </w:tblPr>
      <w:tblGrid>
        <w:gridCol w:w="3000"/>
        <w:gridCol w:w="4703"/>
        <w:gridCol w:w="2526"/>
      </w:tblGrid>
      <w:tr w:rsidR="00A50CA8" w:rsidRPr="00AE3697" w:rsidTr="002A4112">
        <w:trPr>
          <w:trHeight w:val="457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COURSE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INSTITUTION/BOARD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i w:val="0"/>
                <w:color w:val="auto"/>
                <w:sz w:val="18"/>
              </w:rPr>
            </w:pPr>
            <w:r w:rsidRPr="00AE3697">
              <w:rPr>
                <w:i w:val="0"/>
                <w:color w:val="auto"/>
                <w:sz w:val="18"/>
              </w:rPr>
              <w:t>PERCENTAGE</w:t>
            </w:r>
          </w:p>
        </w:tc>
      </w:tr>
      <w:tr w:rsidR="00A50CA8" w:rsidRPr="00AE3697" w:rsidTr="00AE3697">
        <w:trPr>
          <w:trHeight w:val="440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proofErr w:type="gram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B.Tech</w:t>
            </w:r>
            <w:proofErr w:type="spellEnd"/>
            <w:proofErr w:type="gram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Information Technology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Kurinji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College of Engineering and Technology (Anna University)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67%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  <w:tr w:rsidR="00A50CA8" w:rsidRPr="00AE3697" w:rsidTr="00A51D4C">
        <w:trPr>
          <w:trHeight w:val="278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Higher Secondary School (HSC)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sz w:val="18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Thiagarajar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Mills Hr Sec School (</w:t>
            </w: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Tamilnadu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State Board of Education)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75%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  <w:tr w:rsidR="00A50CA8" w:rsidRPr="00AE3697" w:rsidTr="002A4112">
        <w:trPr>
          <w:trHeight w:val="379"/>
        </w:trPr>
        <w:tc>
          <w:tcPr>
            <w:tcW w:w="3000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Secondary School (SSLC)</w:t>
            </w:r>
          </w:p>
        </w:tc>
        <w:tc>
          <w:tcPr>
            <w:tcW w:w="4703" w:type="dxa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Thiagarajar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Mills Hr Sec School (</w:t>
            </w:r>
            <w:proofErr w:type="spellStart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Tamilnadu</w:t>
            </w:r>
            <w:proofErr w:type="spellEnd"/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 xml:space="preserve"> State Board of Education)</w:t>
            </w:r>
          </w:p>
        </w:tc>
        <w:tc>
          <w:tcPr>
            <w:tcW w:w="0" w:type="auto"/>
          </w:tcPr>
          <w:p w:rsidR="00A50CA8" w:rsidRPr="00AE3697" w:rsidRDefault="00A50CA8" w:rsidP="00A50CA8">
            <w:pPr>
              <w:pStyle w:val="IntenseQuote"/>
              <w:pBdr>
                <w:bottom w:val="none" w:sz="0" w:space="0" w:color="auto"/>
              </w:pBdr>
              <w:spacing w:before="0" w:after="0"/>
              <w:ind w:left="0"/>
              <w:rPr>
                <w:b w:val="0"/>
                <w:i w:val="0"/>
                <w:color w:val="auto"/>
                <w:sz w:val="18"/>
                <w:szCs w:val="20"/>
              </w:rPr>
            </w:pPr>
            <w:r w:rsidRPr="00AE3697">
              <w:rPr>
                <w:b w:val="0"/>
                <w:i w:val="0"/>
                <w:color w:val="auto"/>
                <w:sz w:val="18"/>
                <w:szCs w:val="20"/>
              </w:rPr>
              <w:t>85%</w:t>
            </w:r>
          </w:p>
          <w:p w:rsidR="00AD478F" w:rsidRPr="00AE3697" w:rsidRDefault="00AD478F" w:rsidP="00AD478F">
            <w:pPr>
              <w:rPr>
                <w:sz w:val="18"/>
              </w:rPr>
            </w:pPr>
          </w:p>
          <w:p w:rsidR="00AD478F" w:rsidRPr="00AE3697" w:rsidRDefault="00AD478F" w:rsidP="00AD478F">
            <w:pPr>
              <w:rPr>
                <w:sz w:val="18"/>
              </w:rPr>
            </w:pPr>
          </w:p>
        </w:tc>
      </w:tr>
    </w:tbl>
    <w:p w:rsidR="00A50CA8" w:rsidRPr="00AE3697" w:rsidRDefault="00A50CA8" w:rsidP="00A50CA8">
      <w:pPr>
        <w:rPr>
          <w:sz w:val="20"/>
        </w:rPr>
      </w:pPr>
    </w:p>
    <w:p w:rsidR="00AE3697" w:rsidRDefault="00AE3697" w:rsidP="00A50CA8">
      <w:pPr>
        <w:pStyle w:val="IntenseQuote"/>
        <w:spacing w:line="240" w:lineRule="auto"/>
        <w:ind w:left="0"/>
        <w:rPr>
          <w:i w:val="0"/>
          <w:sz w:val="20"/>
        </w:rPr>
      </w:pPr>
    </w:p>
    <w:p w:rsidR="00A50CA8" w:rsidRPr="00AE3697" w:rsidRDefault="00A50CA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lastRenderedPageBreak/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7"/>
        <w:gridCol w:w="6873"/>
      </w:tblGrid>
      <w:tr w:rsidR="00A50CA8" w:rsidRPr="00AE3697" w:rsidTr="00FC3A68">
        <w:trPr>
          <w:trHeight w:val="440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Languages</w:t>
            </w:r>
          </w:p>
        </w:tc>
        <w:tc>
          <w:tcPr>
            <w:tcW w:w="6873" w:type="dxa"/>
          </w:tcPr>
          <w:p w:rsidR="00A50CA8" w:rsidRPr="00AE3697" w:rsidRDefault="00014EC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JAVA</w:t>
            </w:r>
          </w:p>
        </w:tc>
      </w:tr>
      <w:tr w:rsidR="00A50CA8" w:rsidRPr="00AE3697" w:rsidTr="00FC3A68">
        <w:trPr>
          <w:trHeight w:val="368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Web Technologies</w:t>
            </w:r>
          </w:p>
        </w:tc>
        <w:tc>
          <w:tcPr>
            <w:tcW w:w="6873" w:type="dxa"/>
          </w:tcPr>
          <w:p w:rsidR="00A50CA8" w:rsidRPr="00AE3697" w:rsidRDefault="00A50CA8" w:rsidP="00014EC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J2EE</w:t>
            </w:r>
            <w:r w:rsidR="0090737E" w:rsidRPr="00AE3697">
              <w:rPr>
                <w:b/>
                <w:sz w:val="18"/>
                <w:szCs w:val="20"/>
                <w:lang w:val="en-US"/>
              </w:rPr>
              <w:t>, STRUTS,</w:t>
            </w:r>
            <w:r w:rsidR="00624918">
              <w:rPr>
                <w:b/>
                <w:sz w:val="18"/>
                <w:szCs w:val="20"/>
                <w:lang w:val="en-US"/>
              </w:rPr>
              <w:t xml:space="preserve">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HIBERNATE,</w:t>
            </w:r>
            <w:r w:rsidR="00F241B6">
              <w:rPr>
                <w:b/>
                <w:sz w:val="18"/>
                <w:szCs w:val="20"/>
                <w:lang w:val="en-US"/>
              </w:rPr>
              <w:t xml:space="preserve"> </w:t>
            </w:r>
            <w:bookmarkStart w:id="0" w:name="_GoBack"/>
            <w:bookmarkEnd w:id="0"/>
            <w:r w:rsidR="00F241B6">
              <w:rPr>
                <w:b/>
                <w:sz w:val="18"/>
                <w:szCs w:val="20"/>
                <w:lang w:val="en-US"/>
              </w:rPr>
              <w:t>SPRING,</w:t>
            </w:r>
            <w:r w:rsidR="00F241B6" w:rsidRPr="00AE3697">
              <w:rPr>
                <w:b/>
                <w:sz w:val="18"/>
                <w:szCs w:val="20"/>
                <w:lang w:val="en-US"/>
              </w:rPr>
              <w:t xml:space="preserve">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JSP, SERVLET</w:t>
            </w:r>
            <w:r w:rsidR="0090737E" w:rsidRPr="00AE3697">
              <w:rPr>
                <w:b/>
                <w:sz w:val="18"/>
                <w:szCs w:val="20"/>
                <w:lang w:val="en-US"/>
              </w:rPr>
              <w:t>,</w:t>
            </w:r>
            <w:r w:rsidR="00014EC8" w:rsidRPr="00AE3697">
              <w:rPr>
                <w:b/>
                <w:sz w:val="18"/>
                <w:szCs w:val="20"/>
                <w:lang w:val="en-US"/>
              </w:rPr>
              <w:t xml:space="preserve"> JAVA </w:t>
            </w:r>
            <w:r w:rsidR="00FC3A68" w:rsidRPr="00AE3697">
              <w:rPr>
                <w:b/>
                <w:sz w:val="18"/>
                <w:szCs w:val="20"/>
                <w:lang w:val="en-US"/>
              </w:rPr>
              <w:t>SCRIPT, HTML</w:t>
            </w:r>
          </w:p>
        </w:tc>
      </w:tr>
      <w:tr w:rsidR="009E0305" w:rsidRPr="00AE3697" w:rsidTr="00FC3A68">
        <w:trPr>
          <w:trHeight w:val="368"/>
        </w:trPr>
        <w:tc>
          <w:tcPr>
            <w:tcW w:w="3027" w:type="dxa"/>
          </w:tcPr>
          <w:p w:rsidR="009E0305" w:rsidRPr="00AE3697" w:rsidRDefault="009E0305" w:rsidP="00A50CA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Web Services</w:t>
            </w:r>
          </w:p>
        </w:tc>
        <w:tc>
          <w:tcPr>
            <w:tcW w:w="6873" w:type="dxa"/>
          </w:tcPr>
          <w:p w:rsidR="009E0305" w:rsidRPr="00AE3697" w:rsidRDefault="009E0305" w:rsidP="00014EC8">
            <w:pPr>
              <w:rPr>
                <w:b/>
                <w:sz w:val="18"/>
                <w:szCs w:val="20"/>
                <w:lang w:val="en-US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REST</w:t>
            </w:r>
          </w:p>
        </w:tc>
      </w:tr>
      <w:tr w:rsidR="00A50CA8" w:rsidRPr="00AE3697" w:rsidTr="00FC3A68">
        <w:trPr>
          <w:trHeight w:val="422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Databases</w:t>
            </w:r>
          </w:p>
        </w:tc>
        <w:tc>
          <w:tcPr>
            <w:tcW w:w="6873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SQL Server</w:t>
            </w:r>
            <w:r w:rsidR="00014EC8" w:rsidRPr="00AE3697">
              <w:rPr>
                <w:b/>
                <w:sz w:val="18"/>
                <w:szCs w:val="20"/>
                <w:lang w:val="en-US"/>
              </w:rPr>
              <w:t>, Oracle</w:t>
            </w:r>
            <w:r w:rsidR="00624918">
              <w:rPr>
                <w:b/>
                <w:sz w:val="18"/>
                <w:szCs w:val="20"/>
                <w:lang w:val="en-US"/>
              </w:rPr>
              <w:t>, DB2</w:t>
            </w:r>
          </w:p>
        </w:tc>
      </w:tr>
      <w:tr w:rsidR="00A50CA8" w:rsidRPr="00AE3697" w:rsidTr="00FC3A68">
        <w:trPr>
          <w:trHeight w:val="395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Web server</w:t>
            </w:r>
          </w:p>
        </w:tc>
        <w:tc>
          <w:tcPr>
            <w:tcW w:w="6873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Tomcat</w:t>
            </w:r>
          </w:p>
        </w:tc>
      </w:tr>
      <w:tr w:rsidR="00A50CA8" w:rsidRPr="00AE3697" w:rsidTr="00FC3A68">
        <w:trPr>
          <w:trHeight w:val="413"/>
        </w:trPr>
        <w:tc>
          <w:tcPr>
            <w:tcW w:w="3027" w:type="dxa"/>
          </w:tcPr>
          <w:p w:rsidR="00A50CA8" w:rsidRPr="00AE3697" w:rsidRDefault="00A50CA8" w:rsidP="00A50CA8">
            <w:pPr>
              <w:rPr>
                <w:sz w:val="20"/>
              </w:rPr>
            </w:pPr>
            <w:r w:rsidRPr="00AE3697">
              <w:rPr>
                <w:sz w:val="18"/>
                <w:szCs w:val="20"/>
                <w:lang w:val="en-US"/>
              </w:rPr>
              <w:t>Scripting Languages</w:t>
            </w:r>
          </w:p>
        </w:tc>
        <w:tc>
          <w:tcPr>
            <w:tcW w:w="6873" w:type="dxa"/>
          </w:tcPr>
          <w:p w:rsidR="00A50CA8" w:rsidRPr="00AE3697" w:rsidRDefault="00A50CA8" w:rsidP="0090737E">
            <w:pPr>
              <w:rPr>
                <w:sz w:val="20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Java</w:t>
            </w:r>
            <w:r w:rsidR="00624918">
              <w:rPr>
                <w:b/>
                <w:sz w:val="18"/>
                <w:szCs w:val="20"/>
                <w:lang w:val="en-US"/>
              </w:rPr>
              <w:t>s</w:t>
            </w:r>
            <w:r w:rsidRPr="00AE3697">
              <w:rPr>
                <w:b/>
                <w:sz w:val="18"/>
                <w:szCs w:val="20"/>
                <w:lang w:val="en-US"/>
              </w:rPr>
              <w:t>cript</w:t>
            </w:r>
            <w:proofErr w:type="spellEnd"/>
            <w:r w:rsidR="0090737E" w:rsidRPr="00AE3697">
              <w:rPr>
                <w:b/>
                <w:sz w:val="18"/>
                <w:szCs w:val="20"/>
                <w:lang w:val="en-US"/>
              </w:rPr>
              <w:t xml:space="preserve">, </w:t>
            </w:r>
            <w:proofErr w:type="spellStart"/>
            <w:r w:rsidR="0090737E" w:rsidRPr="00AE3697">
              <w:rPr>
                <w:b/>
                <w:sz w:val="18"/>
                <w:szCs w:val="20"/>
                <w:lang w:val="en-US"/>
              </w:rPr>
              <w:t>JQuery</w:t>
            </w:r>
            <w:proofErr w:type="spellEnd"/>
            <w:r w:rsidR="00014EC8" w:rsidRPr="00AE3697">
              <w:rPr>
                <w:b/>
                <w:sz w:val="18"/>
                <w:szCs w:val="20"/>
                <w:lang w:val="en-US"/>
              </w:rPr>
              <w:t>, AJAX</w:t>
            </w:r>
          </w:p>
        </w:tc>
      </w:tr>
    </w:tbl>
    <w:p w:rsidR="00FC3A68" w:rsidRPr="00AE3697" w:rsidRDefault="00FC3A68" w:rsidP="00FC3A6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 xml:space="preserve">PROJECT #1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6784"/>
      </w:tblGrid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HORIZON XE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6784" w:type="dxa"/>
          </w:tcPr>
          <w:p w:rsidR="00FC3A68" w:rsidRPr="00AE3697" w:rsidRDefault="00585C15" w:rsidP="005E3116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6</w:t>
            </w:r>
            <w:r w:rsidR="00624918">
              <w:rPr>
                <w:sz w:val="18"/>
                <w:szCs w:val="20"/>
                <w:lang w:val="en-US"/>
              </w:rPr>
              <w:t>4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Java, J2EE</w:t>
            </w:r>
          </w:p>
        </w:tc>
      </w:tr>
      <w:tr w:rsidR="00FC3A68" w:rsidRPr="00AE3697" w:rsidTr="00FC3A68">
        <w:trPr>
          <w:trHeight w:val="320"/>
        </w:trPr>
        <w:tc>
          <w:tcPr>
            <w:tcW w:w="2996" w:type="dxa"/>
          </w:tcPr>
          <w:p w:rsidR="00FC3A68" w:rsidRPr="00AE3697" w:rsidRDefault="00FC3A68" w:rsidP="005E3116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6784" w:type="dxa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Feb 2016 to till date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bCs/>
                <w:color w:val="000000" w:themeColor="text1"/>
                <w:sz w:val="18"/>
                <w:szCs w:val="20"/>
                <w:lang w:val="en-US"/>
              </w:rPr>
            </w:pP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HORIZON-XE is extended version of HORIZON</w:t>
            </w:r>
            <w:r w:rsidR="00624918">
              <w:rPr>
                <w:bCs/>
                <w:color w:val="000000" w:themeColor="text1"/>
                <w:sz w:val="18"/>
                <w:szCs w:val="20"/>
                <w:lang w:val="en-US"/>
              </w:rPr>
              <w:t xml:space="preserve"> (legacy product)</w:t>
            </w: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. It’s community core banking solutions.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C3A68" w:rsidRPr="00AE3697" w:rsidTr="00FC3A68">
        <w:trPr>
          <w:trHeight w:val="320"/>
        </w:trPr>
        <w:tc>
          <w:tcPr>
            <w:tcW w:w="9780" w:type="dxa"/>
            <w:gridSpan w:val="2"/>
          </w:tcPr>
          <w:p w:rsidR="00FC3A68" w:rsidRPr="00AE3697" w:rsidRDefault="00FC3A68" w:rsidP="005E311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Understanding</w:t>
            </w:r>
            <w:r w:rsidR="00624918">
              <w:rPr>
                <w:sz w:val="18"/>
                <w:szCs w:val="20"/>
              </w:rPr>
              <w:t xml:space="preserve"> the requirement from functionality of</w:t>
            </w:r>
            <w:r w:rsidRPr="00AE3697">
              <w:rPr>
                <w:sz w:val="18"/>
                <w:szCs w:val="20"/>
              </w:rPr>
              <w:t xml:space="preserve"> the legacy HORIZON.</w:t>
            </w:r>
          </w:p>
          <w:p w:rsidR="00FC3A68" w:rsidRPr="00A411DB" w:rsidRDefault="00FC3A68" w:rsidP="00A411D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Implement the same functionality of legacy HORIZON to </w:t>
            </w:r>
            <w:r w:rsidR="00A411DB" w:rsidRPr="00AE3697">
              <w:rPr>
                <w:sz w:val="18"/>
                <w:szCs w:val="20"/>
              </w:rPr>
              <w:t xml:space="preserve">HORIZON </w:t>
            </w:r>
            <w:r w:rsidR="00A411DB">
              <w:rPr>
                <w:sz w:val="18"/>
                <w:szCs w:val="20"/>
              </w:rPr>
              <w:t>-</w:t>
            </w:r>
            <w:r w:rsidRPr="00AE3697">
              <w:rPr>
                <w:sz w:val="18"/>
                <w:szCs w:val="20"/>
              </w:rPr>
              <w:t xml:space="preserve">XE by </w:t>
            </w:r>
            <w:r w:rsidR="00624918">
              <w:rPr>
                <w:sz w:val="18"/>
                <w:szCs w:val="20"/>
              </w:rPr>
              <w:t>using our inhouse framework</w:t>
            </w:r>
            <w:r w:rsidRPr="00AE3697">
              <w:rPr>
                <w:sz w:val="18"/>
                <w:szCs w:val="20"/>
              </w:rPr>
              <w:t>.</w:t>
            </w:r>
          </w:p>
          <w:p w:rsidR="00A411DB" w:rsidRPr="00AE3697" w:rsidRDefault="00A411DB" w:rsidP="00A411DB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>
              <w:rPr>
                <w:sz w:val="18"/>
                <w:szCs w:val="20"/>
              </w:rPr>
              <w:t>Designing the page using WPF framework.</w:t>
            </w:r>
          </w:p>
        </w:tc>
      </w:tr>
    </w:tbl>
    <w:p w:rsidR="00AE3697" w:rsidRDefault="00AE3697" w:rsidP="008042F2">
      <w:pPr>
        <w:pStyle w:val="IntenseQuote"/>
        <w:spacing w:line="240" w:lineRule="auto"/>
        <w:ind w:left="0"/>
        <w:rPr>
          <w:i w:val="0"/>
          <w:sz w:val="20"/>
        </w:rPr>
      </w:pPr>
    </w:p>
    <w:p w:rsidR="008042F2" w:rsidRPr="00AE3697" w:rsidRDefault="00FC3A68" w:rsidP="008042F2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PROJECT #2</w:t>
      </w:r>
      <w:r w:rsidR="008042F2" w:rsidRPr="00AE3697">
        <w:rPr>
          <w:i w:val="0"/>
          <w:sz w:val="20"/>
        </w:rPr>
        <w:t xml:space="preserve">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5"/>
        <w:gridCol w:w="6785"/>
      </w:tblGrid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SEPHORA POS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b/>
                <w:sz w:val="18"/>
                <w:szCs w:val="20"/>
                <w:lang w:val="en-US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SEPHORA, US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6947" w:type="dxa"/>
          </w:tcPr>
          <w:p w:rsidR="008042F2" w:rsidRPr="00AE3697" w:rsidRDefault="008042F2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6947" w:type="dxa"/>
          </w:tcPr>
          <w:p w:rsidR="008042F2" w:rsidRPr="00AE3697" w:rsidRDefault="00566682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8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6947" w:type="dxa"/>
          </w:tcPr>
          <w:p w:rsidR="008042F2" w:rsidRPr="00AE3697" w:rsidRDefault="008042F2" w:rsidP="005F4D6E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Java, J2EE</w:t>
            </w:r>
          </w:p>
        </w:tc>
      </w:tr>
      <w:tr w:rsidR="008042F2" w:rsidRPr="00AE3697" w:rsidTr="00566682">
        <w:trPr>
          <w:trHeight w:val="320"/>
        </w:trPr>
        <w:tc>
          <w:tcPr>
            <w:tcW w:w="3049" w:type="dxa"/>
          </w:tcPr>
          <w:p w:rsidR="008042F2" w:rsidRPr="00AE3697" w:rsidRDefault="008042F2" w:rsidP="00C15D53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6947" w:type="dxa"/>
          </w:tcPr>
          <w:p w:rsidR="008042F2" w:rsidRPr="00AE3697" w:rsidRDefault="005F4D6E" w:rsidP="00C15D53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Sep 2014</w:t>
            </w:r>
            <w:r w:rsidR="008042F2" w:rsidRPr="00AE3697">
              <w:rPr>
                <w:sz w:val="18"/>
                <w:szCs w:val="20"/>
                <w:lang w:val="en-US"/>
              </w:rPr>
              <w:t xml:space="preserve"> to </w:t>
            </w:r>
            <w:r w:rsidR="00E878B1" w:rsidRPr="00AE3697">
              <w:rPr>
                <w:sz w:val="18"/>
                <w:szCs w:val="20"/>
                <w:lang w:val="en-US"/>
              </w:rPr>
              <w:t>Jan 2016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bCs/>
                <w:color w:val="000000" w:themeColor="text1"/>
                <w:sz w:val="18"/>
                <w:szCs w:val="20"/>
                <w:lang w:val="en-US"/>
              </w:rPr>
            </w:pPr>
            <w:r w:rsidRPr="00AE3697">
              <w:rPr>
                <w:bCs/>
                <w:color w:val="000000" w:themeColor="text1"/>
                <w:sz w:val="18"/>
                <w:szCs w:val="20"/>
                <w:lang w:val="en-US"/>
              </w:rPr>
              <w:t>The point of sale (POS) is the time and place where a retail transaction is completed. It is the point at which a customer makes a payment to the merchant in exchange for goods or after provision of a service. At the point of sale, the merchant would prepare an invoice for the customer (which may be a cash register printout) or otherwise calculate the amount owed by the customer and provide options for the customer to make payment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CD13A6" w:rsidRPr="00AE3697" w:rsidTr="00566682">
        <w:trPr>
          <w:trHeight w:val="320"/>
        </w:trPr>
        <w:tc>
          <w:tcPr>
            <w:tcW w:w="9996" w:type="dxa"/>
            <w:gridSpan w:val="2"/>
          </w:tcPr>
          <w:p w:rsidR="00CD13A6" w:rsidRPr="00AE3697" w:rsidRDefault="00CD13A6" w:rsidP="00CD13A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Understanding the client Requirements.</w:t>
            </w:r>
          </w:p>
          <w:p w:rsidR="00CD13A6" w:rsidRPr="00AE3697" w:rsidRDefault="00CD13A6" w:rsidP="00CD13A6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Involved in </w:t>
            </w:r>
            <w:r w:rsidR="003639DE" w:rsidRPr="00AE3697">
              <w:rPr>
                <w:sz w:val="18"/>
                <w:szCs w:val="20"/>
              </w:rPr>
              <w:t xml:space="preserve">the installation and configuring </w:t>
            </w:r>
            <w:proofErr w:type="spellStart"/>
            <w:r w:rsidR="003639DE" w:rsidRPr="00AE3697">
              <w:rPr>
                <w:sz w:val="18"/>
                <w:szCs w:val="20"/>
              </w:rPr>
              <w:t>Xstore</w:t>
            </w:r>
            <w:proofErr w:type="spellEnd"/>
            <w:r w:rsidR="003639DE" w:rsidRPr="00AE3697">
              <w:rPr>
                <w:sz w:val="18"/>
                <w:szCs w:val="20"/>
              </w:rPr>
              <w:t xml:space="preserve"> POS components.</w:t>
            </w:r>
          </w:p>
          <w:p w:rsidR="00CD13A6" w:rsidRPr="00AE3697" w:rsidRDefault="003639DE" w:rsidP="003639DE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Customizing the </w:t>
            </w:r>
            <w:proofErr w:type="spellStart"/>
            <w:r w:rsidRPr="00AE3697">
              <w:rPr>
                <w:sz w:val="18"/>
                <w:szCs w:val="20"/>
              </w:rPr>
              <w:t>Xstore</w:t>
            </w:r>
            <w:proofErr w:type="spellEnd"/>
            <w:r w:rsidRPr="00AE3697">
              <w:rPr>
                <w:sz w:val="18"/>
                <w:szCs w:val="20"/>
              </w:rPr>
              <w:t xml:space="preserve"> MPOS as per the client requirements.</w:t>
            </w:r>
          </w:p>
        </w:tc>
      </w:tr>
    </w:tbl>
    <w:p w:rsidR="008042F2" w:rsidRPr="00AE3697" w:rsidRDefault="008042F2" w:rsidP="00A50CA8">
      <w:pPr>
        <w:rPr>
          <w:sz w:val="20"/>
        </w:rPr>
      </w:pPr>
    </w:p>
    <w:p w:rsidR="00AE3697" w:rsidRPr="00AE3697" w:rsidRDefault="00AE3697" w:rsidP="00A50CA8">
      <w:pPr>
        <w:rPr>
          <w:sz w:val="20"/>
        </w:rPr>
      </w:pPr>
    </w:p>
    <w:p w:rsidR="00AE3697" w:rsidRDefault="00AE3697" w:rsidP="00A50CA8">
      <w:pPr>
        <w:rPr>
          <w:sz w:val="20"/>
        </w:rPr>
      </w:pPr>
    </w:p>
    <w:p w:rsidR="00AE3697" w:rsidRPr="00AE3697" w:rsidRDefault="00AE3697" w:rsidP="00A50CA8">
      <w:pPr>
        <w:rPr>
          <w:sz w:val="20"/>
        </w:rPr>
      </w:pPr>
    </w:p>
    <w:p w:rsidR="00130BE8" w:rsidRPr="00AE3697" w:rsidRDefault="00130BE8" w:rsidP="00130BE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lastRenderedPageBreak/>
        <w:t xml:space="preserve">PROJECT </w:t>
      </w:r>
      <w:r w:rsidR="00FC3A68" w:rsidRPr="00AE3697">
        <w:rPr>
          <w:i w:val="0"/>
          <w:sz w:val="20"/>
        </w:rPr>
        <w:t>#3</w:t>
      </w:r>
      <w:r w:rsidRPr="00AE3697">
        <w:rPr>
          <w:i w:val="0"/>
          <w:sz w:val="20"/>
        </w:rPr>
        <w:t xml:space="preserve"> 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6788"/>
      </w:tblGrid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b/>
                <w:sz w:val="20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Healthentic</w:t>
            </w:r>
            <w:proofErr w:type="spellEnd"/>
          </w:p>
        </w:tc>
      </w:tr>
      <w:tr w:rsidR="00A50CA8" w:rsidRPr="00AE3697" w:rsidTr="008751AA">
        <w:trPr>
          <w:trHeight w:val="320"/>
        </w:trPr>
        <w:tc>
          <w:tcPr>
            <w:tcW w:w="3078" w:type="dxa"/>
          </w:tcPr>
          <w:p w:rsidR="00A50CA8" w:rsidRPr="00AE3697" w:rsidRDefault="00A50CA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7038" w:type="dxa"/>
          </w:tcPr>
          <w:p w:rsidR="00A50CA8" w:rsidRPr="00AE3697" w:rsidRDefault="00A50CA8" w:rsidP="00130BE8">
            <w:pPr>
              <w:rPr>
                <w:b/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Healthentic</w:t>
            </w:r>
            <w:proofErr w:type="spellEnd"/>
            <w:r w:rsidRPr="00AE3697">
              <w:rPr>
                <w:b/>
                <w:sz w:val="18"/>
                <w:szCs w:val="20"/>
                <w:lang w:val="en-US"/>
              </w:rPr>
              <w:t>, USA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5</w:t>
            </w:r>
          </w:p>
        </w:tc>
      </w:tr>
      <w:tr w:rsidR="00441C06" w:rsidRPr="00AE3697" w:rsidTr="008751AA">
        <w:trPr>
          <w:trHeight w:val="320"/>
        </w:trPr>
        <w:tc>
          <w:tcPr>
            <w:tcW w:w="3078" w:type="dxa"/>
          </w:tcPr>
          <w:p w:rsidR="00441C06" w:rsidRPr="00AE3697" w:rsidRDefault="00E927DC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7038" w:type="dxa"/>
          </w:tcPr>
          <w:p w:rsidR="00441C06" w:rsidRPr="00AE3697" w:rsidRDefault="009E0305" w:rsidP="009E0305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Java, J2EE, </w:t>
            </w:r>
            <w:r w:rsidR="00BC72FB" w:rsidRPr="00AE3697">
              <w:rPr>
                <w:sz w:val="18"/>
                <w:szCs w:val="20"/>
                <w:lang w:val="en-US"/>
              </w:rPr>
              <w:t>Struts 2, Hibernate</w:t>
            </w:r>
            <w:r w:rsidR="00441C06" w:rsidRPr="00AE3697">
              <w:rPr>
                <w:sz w:val="18"/>
                <w:szCs w:val="20"/>
                <w:lang w:val="en-US"/>
              </w:rPr>
              <w:t xml:space="preserve">, </w:t>
            </w:r>
            <w:r w:rsidR="00812BDF">
              <w:rPr>
                <w:sz w:val="18"/>
                <w:szCs w:val="20"/>
                <w:lang w:val="en-US"/>
              </w:rPr>
              <w:t xml:space="preserve">REST, </w:t>
            </w:r>
            <w:r w:rsidR="007E56F1" w:rsidRPr="00AE3697">
              <w:rPr>
                <w:sz w:val="18"/>
                <w:szCs w:val="20"/>
                <w:lang w:val="en-US"/>
              </w:rPr>
              <w:t xml:space="preserve">Oracle, </w:t>
            </w:r>
            <w:proofErr w:type="spellStart"/>
            <w:r w:rsidR="007E56F1" w:rsidRPr="00AE3697">
              <w:rPr>
                <w:sz w:val="18"/>
                <w:szCs w:val="20"/>
                <w:lang w:val="en-US"/>
              </w:rPr>
              <w:t>Javascript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>,</w:t>
            </w:r>
            <w:r w:rsidR="00441C06" w:rsidRPr="00AE3697"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="00441C06" w:rsidRPr="00AE3697">
              <w:rPr>
                <w:sz w:val="18"/>
                <w:szCs w:val="20"/>
                <w:lang w:val="en-US"/>
              </w:rPr>
              <w:t>Jquery</w:t>
            </w:r>
            <w:proofErr w:type="spellEnd"/>
            <w:r w:rsidR="00441C06" w:rsidRPr="00AE3697">
              <w:rPr>
                <w:sz w:val="18"/>
                <w:szCs w:val="20"/>
                <w:lang w:val="en-US"/>
              </w:rPr>
              <w:t>, HTML</w:t>
            </w:r>
          </w:p>
        </w:tc>
      </w:tr>
      <w:tr w:rsidR="00130BE8" w:rsidRPr="00AE3697" w:rsidTr="008751AA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7038" w:type="dxa"/>
          </w:tcPr>
          <w:p w:rsidR="00130BE8" w:rsidRPr="00AE3697" w:rsidRDefault="00EA7CAF" w:rsidP="005F4D6E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March</w:t>
            </w:r>
            <w:r w:rsidR="00130BE8" w:rsidRPr="00AE3697">
              <w:rPr>
                <w:sz w:val="18"/>
                <w:szCs w:val="20"/>
                <w:lang w:val="en-US"/>
              </w:rPr>
              <w:t xml:space="preserve"> 201</w:t>
            </w:r>
            <w:r w:rsidR="003F3B82" w:rsidRPr="00AE3697">
              <w:rPr>
                <w:sz w:val="18"/>
                <w:szCs w:val="20"/>
                <w:lang w:val="en-US"/>
              </w:rPr>
              <w:t>3</w:t>
            </w:r>
            <w:r w:rsidR="00130BE8" w:rsidRPr="00AE3697">
              <w:rPr>
                <w:sz w:val="18"/>
                <w:szCs w:val="20"/>
                <w:lang w:val="en-US"/>
              </w:rPr>
              <w:t xml:space="preserve"> to </w:t>
            </w:r>
            <w:r w:rsidR="005F4D6E" w:rsidRPr="00AE3697">
              <w:rPr>
                <w:sz w:val="18"/>
                <w:szCs w:val="20"/>
                <w:lang w:val="en-US"/>
              </w:rPr>
              <w:t>Sep 2014</w:t>
            </w:r>
          </w:p>
        </w:tc>
      </w:tr>
      <w:tr w:rsidR="00A50CA8" w:rsidRPr="00AE3697" w:rsidTr="008751AA">
        <w:trPr>
          <w:trHeight w:val="320"/>
        </w:trPr>
        <w:tc>
          <w:tcPr>
            <w:tcW w:w="10116" w:type="dxa"/>
            <w:gridSpan w:val="2"/>
          </w:tcPr>
          <w:p w:rsidR="00A50CA8" w:rsidRPr="00AE3697" w:rsidRDefault="0041404C" w:rsidP="0041404C">
            <w:pPr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A50CA8" w:rsidRPr="00AE3697" w:rsidTr="008751AA">
        <w:trPr>
          <w:trHeight w:val="320"/>
        </w:trPr>
        <w:tc>
          <w:tcPr>
            <w:tcW w:w="10116" w:type="dxa"/>
            <w:gridSpan w:val="2"/>
          </w:tcPr>
          <w:p w:rsidR="007A65FB" w:rsidRPr="00AE3697" w:rsidRDefault="00313E59" w:rsidP="00C71E45">
            <w:pPr>
              <w:rPr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sz w:val="18"/>
                <w:szCs w:val="20"/>
                <w:lang w:val="en-US"/>
              </w:rPr>
              <w:t>Healthentic</w:t>
            </w:r>
            <w:proofErr w:type="spellEnd"/>
            <w:r w:rsidRPr="00AE3697">
              <w:rPr>
                <w:sz w:val="18"/>
                <w:szCs w:val="20"/>
                <w:lang w:val="en-US"/>
              </w:rPr>
              <w:t xml:space="preserve"> is a healthcare product</w:t>
            </w:r>
            <w:r w:rsidR="00005124" w:rsidRPr="00AE3697">
              <w:rPr>
                <w:sz w:val="18"/>
                <w:szCs w:val="20"/>
                <w:lang w:val="en-US"/>
              </w:rPr>
              <w:t xml:space="preserve"> to track health of the employees. It has </w:t>
            </w:r>
            <w:r w:rsidR="004620EB" w:rsidRPr="00AE3697">
              <w:rPr>
                <w:sz w:val="18"/>
                <w:szCs w:val="20"/>
                <w:lang w:val="en-US"/>
              </w:rPr>
              <w:t>Security A</w:t>
            </w:r>
            <w:r w:rsidR="00C71E45" w:rsidRPr="00AE3697">
              <w:rPr>
                <w:sz w:val="18"/>
                <w:szCs w:val="20"/>
                <w:lang w:val="en-US"/>
              </w:rPr>
              <w:t xml:space="preserve">dmin, Wellness Decision Engine </w:t>
            </w:r>
            <w:r w:rsidR="009F342F" w:rsidRPr="00AE3697">
              <w:rPr>
                <w:sz w:val="18"/>
                <w:szCs w:val="20"/>
                <w:lang w:val="en-US"/>
              </w:rPr>
              <w:t>and Dental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Action </w:t>
            </w:r>
            <w:r w:rsidR="009F342F" w:rsidRPr="00AE3697">
              <w:rPr>
                <w:sz w:val="18"/>
                <w:szCs w:val="20"/>
                <w:lang w:val="en-US"/>
              </w:rPr>
              <w:t>Report modules</w:t>
            </w:r>
            <w:r w:rsidR="004620EB" w:rsidRPr="00AE3697">
              <w:rPr>
                <w:sz w:val="18"/>
                <w:szCs w:val="20"/>
                <w:lang w:val="en-US"/>
              </w:rPr>
              <w:t>. Security Admin modules provides users</w:t>
            </w:r>
            <w:r w:rsidR="00BF6FF9" w:rsidRPr="00AE3697">
              <w:rPr>
                <w:sz w:val="18"/>
                <w:szCs w:val="20"/>
                <w:lang w:val="en-US"/>
              </w:rPr>
              <w:t xml:space="preserve"> to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</w:t>
            </w:r>
            <w:r w:rsidR="00BF6FF9" w:rsidRPr="00AE3697">
              <w:rPr>
                <w:sz w:val="18"/>
                <w:szCs w:val="20"/>
                <w:lang w:val="en-US"/>
              </w:rPr>
              <w:t>insert, update and maintain the customers, users and broker and their access, permission, role and application details.</w:t>
            </w:r>
            <w:r w:rsidR="004620EB" w:rsidRPr="00AE3697">
              <w:rPr>
                <w:sz w:val="18"/>
                <w:szCs w:val="20"/>
                <w:lang w:val="en-US"/>
              </w:rPr>
              <w:t xml:space="preserve"> Wellness Decision engine integrates hea</w:t>
            </w:r>
            <w:r w:rsidR="00BF6FF9" w:rsidRPr="00AE3697">
              <w:rPr>
                <w:sz w:val="18"/>
                <w:szCs w:val="20"/>
                <w:lang w:val="en-US"/>
              </w:rPr>
              <w:t>lth data for companies with employees allowing to see a picture of the organization’s health, find &amp; address problem areas using proven initiatives tailored to client.</w:t>
            </w:r>
          </w:p>
          <w:p w:rsidR="00C71E45" w:rsidRPr="00AE3697" w:rsidRDefault="00C71E45" w:rsidP="00C71E45">
            <w:pPr>
              <w:rPr>
                <w:sz w:val="18"/>
                <w:szCs w:val="20"/>
                <w:lang w:val="en-US"/>
              </w:rPr>
            </w:pPr>
          </w:p>
        </w:tc>
      </w:tr>
      <w:tr w:rsidR="00FB1D71" w:rsidRPr="00AE3697" w:rsidTr="008751AA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190A06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B1D71" w:rsidRPr="00AE3697" w:rsidTr="008751AA">
        <w:trPr>
          <w:trHeight w:val="320"/>
        </w:trPr>
        <w:tc>
          <w:tcPr>
            <w:tcW w:w="10116" w:type="dxa"/>
            <w:gridSpan w:val="2"/>
          </w:tcPr>
          <w:p w:rsidR="00F45D32" w:rsidRPr="00AE3697" w:rsidRDefault="009F342F" w:rsidP="003C2E7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 xml:space="preserve">Understanding </w:t>
            </w:r>
            <w:r w:rsidR="007E56F1">
              <w:rPr>
                <w:sz w:val="18"/>
                <w:szCs w:val="20"/>
              </w:rPr>
              <w:t xml:space="preserve">and gathering </w:t>
            </w:r>
            <w:r w:rsidRPr="00AE3697">
              <w:rPr>
                <w:sz w:val="18"/>
                <w:szCs w:val="20"/>
              </w:rPr>
              <w:t>the</w:t>
            </w:r>
            <w:r w:rsidR="00F45D32" w:rsidRPr="00AE3697">
              <w:rPr>
                <w:sz w:val="18"/>
                <w:szCs w:val="20"/>
              </w:rPr>
              <w:t xml:space="preserve"> </w:t>
            </w:r>
            <w:r w:rsidR="007E56F1">
              <w:rPr>
                <w:sz w:val="18"/>
                <w:szCs w:val="20"/>
              </w:rPr>
              <w:t>client</w:t>
            </w:r>
            <w:r w:rsidR="00F45D32" w:rsidRPr="00AE3697">
              <w:rPr>
                <w:sz w:val="18"/>
                <w:szCs w:val="20"/>
              </w:rPr>
              <w:t xml:space="preserve"> </w:t>
            </w:r>
            <w:r w:rsidR="007E56F1">
              <w:rPr>
                <w:sz w:val="18"/>
                <w:szCs w:val="20"/>
              </w:rPr>
              <w:t>r</w:t>
            </w:r>
            <w:r w:rsidR="00F45D32" w:rsidRPr="00AE3697">
              <w:rPr>
                <w:sz w:val="18"/>
                <w:szCs w:val="20"/>
              </w:rPr>
              <w:t>equirements</w:t>
            </w:r>
            <w:r w:rsidR="00D61713" w:rsidRPr="00AE3697">
              <w:rPr>
                <w:sz w:val="18"/>
                <w:szCs w:val="20"/>
              </w:rPr>
              <w:t>.</w:t>
            </w:r>
          </w:p>
          <w:p w:rsidR="00FF3EFC" w:rsidRPr="00AE3697" w:rsidRDefault="003C2E75" w:rsidP="003C2E75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>Involved in Implementation of business logic and business objects for</w:t>
            </w:r>
            <w:r w:rsidR="00A30405" w:rsidRPr="00AE3697">
              <w:rPr>
                <w:sz w:val="18"/>
                <w:szCs w:val="20"/>
              </w:rPr>
              <w:t xml:space="preserve"> </w:t>
            </w:r>
            <w:r w:rsidR="00533602" w:rsidRPr="00AE3697">
              <w:rPr>
                <w:sz w:val="18"/>
                <w:szCs w:val="20"/>
              </w:rPr>
              <w:t>WDE</w:t>
            </w:r>
            <w:r w:rsidR="00FF3EFC" w:rsidRPr="00AE3697">
              <w:rPr>
                <w:sz w:val="18"/>
                <w:szCs w:val="20"/>
              </w:rPr>
              <w:t xml:space="preserve"> module</w:t>
            </w:r>
            <w:r w:rsidRPr="00AE3697">
              <w:rPr>
                <w:sz w:val="18"/>
                <w:szCs w:val="20"/>
              </w:rPr>
              <w:t>.</w:t>
            </w:r>
          </w:p>
          <w:p w:rsidR="001E2A20" w:rsidRPr="00AE3697" w:rsidRDefault="00560EEC" w:rsidP="007E56F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  <w:szCs w:val="20"/>
              </w:rPr>
              <w:t xml:space="preserve">Involved in developing pages using JSP and </w:t>
            </w:r>
            <w:r w:rsidR="007E56F1">
              <w:rPr>
                <w:sz w:val="18"/>
                <w:szCs w:val="20"/>
              </w:rPr>
              <w:t>S</w:t>
            </w:r>
            <w:r w:rsidRPr="00AE3697">
              <w:rPr>
                <w:sz w:val="18"/>
                <w:szCs w:val="20"/>
              </w:rPr>
              <w:t>truts</w:t>
            </w:r>
            <w:r w:rsidR="0005446D" w:rsidRPr="00AE3697">
              <w:rPr>
                <w:sz w:val="18"/>
                <w:szCs w:val="20"/>
              </w:rPr>
              <w:t>2</w:t>
            </w:r>
            <w:r w:rsidRPr="00AE3697">
              <w:rPr>
                <w:sz w:val="18"/>
                <w:szCs w:val="20"/>
              </w:rPr>
              <w:t xml:space="preserve"> </w:t>
            </w:r>
            <w:r w:rsidR="001E2A20" w:rsidRPr="00AE3697">
              <w:rPr>
                <w:sz w:val="18"/>
                <w:szCs w:val="20"/>
              </w:rPr>
              <w:t>frameworks</w:t>
            </w:r>
            <w:r w:rsidRPr="00AE3697">
              <w:rPr>
                <w:sz w:val="18"/>
                <w:szCs w:val="20"/>
              </w:rPr>
              <w:t>.</w:t>
            </w:r>
          </w:p>
        </w:tc>
      </w:tr>
    </w:tbl>
    <w:p w:rsidR="00154B78" w:rsidRPr="00AE3697" w:rsidRDefault="00FC3A68" w:rsidP="00A50CA8">
      <w:pPr>
        <w:pStyle w:val="IntenseQuote"/>
        <w:spacing w:line="240" w:lineRule="auto"/>
        <w:ind w:left="0"/>
        <w:rPr>
          <w:i w:val="0"/>
          <w:sz w:val="20"/>
        </w:rPr>
      </w:pPr>
      <w:r w:rsidRPr="00AE3697">
        <w:rPr>
          <w:i w:val="0"/>
          <w:sz w:val="20"/>
        </w:rPr>
        <w:t>PROJECT #4</w:t>
      </w:r>
    </w:p>
    <w:tbl>
      <w:tblPr>
        <w:tblStyle w:val="TableGrid"/>
        <w:tblW w:w="0" w:type="auto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6788"/>
      </w:tblGrid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20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Project Name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b/>
                <w:sz w:val="20"/>
              </w:rPr>
            </w:pPr>
            <w:r w:rsidRPr="00AE3697">
              <w:rPr>
                <w:b/>
                <w:sz w:val="18"/>
                <w:szCs w:val="20"/>
                <w:lang w:val="en-US"/>
              </w:rPr>
              <w:t>Automation</w:t>
            </w:r>
          </w:p>
        </w:tc>
      </w:tr>
      <w:tr w:rsidR="00A50CA8" w:rsidRPr="00AE3697" w:rsidTr="00982887">
        <w:trPr>
          <w:trHeight w:val="320"/>
        </w:trPr>
        <w:tc>
          <w:tcPr>
            <w:tcW w:w="3078" w:type="dxa"/>
          </w:tcPr>
          <w:p w:rsidR="00A50CA8" w:rsidRPr="00AE3697" w:rsidRDefault="00A50CA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Client</w:t>
            </w:r>
          </w:p>
        </w:tc>
        <w:tc>
          <w:tcPr>
            <w:tcW w:w="7038" w:type="dxa"/>
          </w:tcPr>
          <w:p w:rsidR="00A50CA8" w:rsidRPr="00AE3697" w:rsidRDefault="00A50CA8" w:rsidP="00130BE8">
            <w:pPr>
              <w:rPr>
                <w:b/>
                <w:sz w:val="18"/>
                <w:szCs w:val="20"/>
                <w:lang w:val="en-US"/>
              </w:rPr>
            </w:pPr>
            <w:proofErr w:type="spellStart"/>
            <w:r w:rsidRPr="00AE3697">
              <w:rPr>
                <w:b/>
                <w:sz w:val="18"/>
                <w:szCs w:val="20"/>
                <w:lang w:val="en-US"/>
              </w:rPr>
              <w:t>Karpagam</w:t>
            </w:r>
            <w:proofErr w:type="spellEnd"/>
            <w:r w:rsidRPr="00AE3697">
              <w:rPr>
                <w:b/>
                <w:sz w:val="18"/>
                <w:szCs w:val="20"/>
                <w:lang w:val="en-US"/>
              </w:rPr>
              <w:t xml:space="preserve"> Institutions, India 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Role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Team Member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Team Size</w:t>
            </w:r>
          </w:p>
        </w:tc>
        <w:tc>
          <w:tcPr>
            <w:tcW w:w="7038" w:type="dxa"/>
          </w:tcPr>
          <w:p w:rsidR="00130BE8" w:rsidRPr="00AE3697" w:rsidRDefault="00130BE8" w:rsidP="00130BE8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>5</w:t>
            </w:r>
          </w:p>
        </w:tc>
      </w:tr>
      <w:tr w:rsidR="0041404C" w:rsidRPr="00AE3697" w:rsidTr="00982887">
        <w:trPr>
          <w:trHeight w:val="320"/>
        </w:trPr>
        <w:tc>
          <w:tcPr>
            <w:tcW w:w="3078" w:type="dxa"/>
          </w:tcPr>
          <w:p w:rsidR="0041404C" w:rsidRPr="00AE3697" w:rsidRDefault="0041404C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Tools and technology used</w:t>
            </w:r>
          </w:p>
        </w:tc>
        <w:tc>
          <w:tcPr>
            <w:tcW w:w="7038" w:type="dxa"/>
          </w:tcPr>
          <w:p w:rsidR="0041404C" w:rsidRPr="00AE3697" w:rsidRDefault="009E0305" w:rsidP="009E0305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Java, J2EE, </w:t>
            </w:r>
            <w:r w:rsidR="00C12C5F" w:rsidRPr="00AE3697">
              <w:rPr>
                <w:sz w:val="18"/>
                <w:szCs w:val="20"/>
                <w:lang w:val="en-US"/>
              </w:rPr>
              <w:t>Struts 2</w:t>
            </w:r>
            <w:r w:rsidR="0041404C" w:rsidRPr="00AE3697">
              <w:rPr>
                <w:sz w:val="18"/>
                <w:szCs w:val="20"/>
                <w:lang w:val="en-US"/>
              </w:rPr>
              <w:t>,</w:t>
            </w:r>
            <w:r w:rsidR="00812BDF">
              <w:rPr>
                <w:sz w:val="18"/>
                <w:szCs w:val="20"/>
                <w:lang w:val="en-US"/>
              </w:rPr>
              <w:t xml:space="preserve"> REST,</w:t>
            </w:r>
            <w:r w:rsidR="0041404C" w:rsidRPr="00AE3697">
              <w:rPr>
                <w:sz w:val="18"/>
                <w:szCs w:val="20"/>
                <w:lang w:val="en-US"/>
              </w:rPr>
              <w:t xml:space="preserve"> SQL </w:t>
            </w:r>
            <w:r w:rsidR="007E56F1" w:rsidRPr="00AE3697">
              <w:rPr>
                <w:sz w:val="18"/>
                <w:szCs w:val="20"/>
                <w:lang w:val="en-US"/>
              </w:rPr>
              <w:t xml:space="preserve">Server, </w:t>
            </w:r>
            <w:proofErr w:type="spellStart"/>
            <w:r w:rsidR="007E56F1" w:rsidRPr="00AE3697">
              <w:rPr>
                <w:sz w:val="18"/>
                <w:szCs w:val="20"/>
                <w:lang w:val="en-US"/>
              </w:rPr>
              <w:t>Javascript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 xml:space="preserve">, </w:t>
            </w:r>
            <w:proofErr w:type="spellStart"/>
            <w:r w:rsidR="0041404C" w:rsidRPr="00AE3697">
              <w:rPr>
                <w:sz w:val="18"/>
                <w:szCs w:val="20"/>
                <w:lang w:val="en-US"/>
              </w:rPr>
              <w:t>Jquery</w:t>
            </w:r>
            <w:proofErr w:type="spellEnd"/>
            <w:r w:rsidR="0041404C" w:rsidRPr="00AE3697">
              <w:rPr>
                <w:sz w:val="18"/>
                <w:szCs w:val="20"/>
                <w:lang w:val="en-US"/>
              </w:rPr>
              <w:t>, HTML</w:t>
            </w:r>
          </w:p>
        </w:tc>
      </w:tr>
      <w:tr w:rsidR="00130BE8" w:rsidRPr="00AE3697" w:rsidTr="00982887">
        <w:trPr>
          <w:trHeight w:val="320"/>
        </w:trPr>
        <w:tc>
          <w:tcPr>
            <w:tcW w:w="3078" w:type="dxa"/>
          </w:tcPr>
          <w:p w:rsidR="00130BE8" w:rsidRPr="00AE3697" w:rsidRDefault="00130BE8" w:rsidP="00130BE8">
            <w:pPr>
              <w:rPr>
                <w:b/>
                <w:color w:val="4F81BD" w:themeColor="accent1"/>
                <w:sz w:val="18"/>
                <w:szCs w:val="20"/>
                <w:lang w:val="en-US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Duration</w:t>
            </w:r>
          </w:p>
        </w:tc>
        <w:tc>
          <w:tcPr>
            <w:tcW w:w="7038" w:type="dxa"/>
          </w:tcPr>
          <w:p w:rsidR="00130BE8" w:rsidRPr="00AE3697" w:rsidRDefault="00130BE8" w:rsidP="00EA7CAF">
            <w:pPr>
              <w:rPr>
                <w:sz w:val="18"/>
                <w:szCs w:val="20"/>
                <w:lang w:val="en-US"/>
              </w:rPr>
            </w:pPr>
            <w:r w:rsidRPr="00AE3697">
              <w:rPr>
                <w:sz w:val="18"/>
                <w:szCs w:val="20"/>
                <w:lang w:val="en-US"/>
              </w:rPr>
              <w:t xml:space="preserve">Since Sep 2012 to </w:t>
            </w:r>
            <w:r w:rsidR="007E56F1" w:rsidRPr="00AE3697">
              <w:rPr>
                <w:sz w:val="18"/>
                <w:szCs w:val="20"/>
                <w:lang w:val="en-US"/>
              </w:rPr>
              <w:t>Feb 2013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41404C" w:rsidP="00130BE8">
            <w:pPr>
              <w:rPr>
                <w:sz w:val="18"/>
              </w:rPr>
            </w:pPr>
            <w:r w:rsidRPr="00AE3697">
              <w:rPr>
                <w:b/>
                <w:bCs/>
                <w:color w:val="4F81BD" w:themeColor="accent1"/>
                <w:sz w:val="18"/>
                <w:szCs w:val="20"/>
                <w:lang w:val="en-US"/>
              </w:rPr>
              <w:t>Project Synopsis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AF0E74" w:rsidRPr="00AE3697" w:rsidRDefault="00FB1D71" w:rsidP="00215C26">
            <w:pPr>
              <w:rPr>
                <w:sz w:val="18"/>
              </w:rPr>
            </w:pPr>
            <w:r w:rsidRPr="00AE3697">
              <w:rPr>
                <w:sz w:val="18"/>
              </w:rPr>
              <w:t xml:space="preserve">The System is fully for education institution solution. It integrates many features:  Administration, sign up module, Fees Module, Exam and Performance Module. Fees module management of </w:t>
            </w:r>
            <w:r w:rsidR="007E56F1" w:rsidRPr="00AE3697">
              <w:rPr>
                <w:sz w:val="18"/>
              </w:rPr>
              <w:t>student’s</w:t>
            </w:r>
            <w:r w:rsidRPr="00AE3697">
              <w:rPr>
                <w:sz w:val="18"/>
              </w:rPr>
              <w:t xml:space="preserve"> fees including refund system. In Exam module registration of exams to generation of mark-sheet and degree certificate and report student</w:t>
            </w:r>
            <w:r w:rsidR="007E56F1">
              <w:rPr>
                <w:sz w:val="18"/>
              </w:rPr>
              <w:t>’</w:t>
            </w:r>
            <w:r w:rsidRPr="00AE3697">
              <w:rPr>
                <w:sz w:val="18"/>
              </w:rPr>
              <w:t xml:space="preserve">s performance in all over exams. Performance Module to use to </w:t>
            </w:r>
            <w:r w:rsidR="00BD2251" w:rsidRPr="00AE3697">
              <w:rPr>
                <w:sz w:val="18"/>
              </w:rPr>
              <w:t>analyse</w:t>
            </w:r>
            <w:r w:rsidRPr="00AE3697">
              <w:rPr>
                <w:sz w:val="18"/>
              </w:rPr>
              <w:t xml:space="preserve"> student</w:t>
            </w:r>
            <w:r w:rsidR="007E56F1">
              <w:rPr>
                <w:sz w:val="18"/>
              </w:rPr>
              <w:t>’</w:t>
            </w:r>
            <w:r w:rsidRPr="00AE3697">
              <w:rPr>
                <w:sz w:val="18"/>
              </w:rPr>
              <w:t xml:space="preserve">s non-academic activities and their performances </w:t>
            </w:r>
            <w:proofErr w:type="gramStart"/>
            <w:r w:rsidRPr="00AE3697">
              <w:rPr>
                <w:sz w:val="18"/>
              </w:rPr>
              <w:t>and also</w:t>
            </w:r>
            <w:proofErr w:type="gramEnd"/>
            <w:r w:rsidRPr="00AE3697">
              <w:rPr>
                <w:sz w:val="18"/>
              </w:rPr>
              <w:t xml:space="preserve"> staffs administration was performed.</w:t>
            </w:r>
          </w:p>
          <w:p w:rsidR="00215C26" w:rsidRPr="00AE3697" w:rsidRDefault="00215C26" w:rsidP="00215C26">
            <w:pPr>
              <w:rPr>
                <w:b/>
                <w:sz w:val="18"/>
                <w:szCs w:val="20"/>
                <w:lang w:val="en-US"/>
              </w:rPr>
            </w:pP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130BE8">
            <w:pPr>
              <w:rPr>
                <w:sz w:val="18"/>
              </w:rPr>
            </w:pPr>
            <w:r w:rsidRPr="00AE3697">
              <w:rPr>
                <w:b/>
                <w:color w:val="4F81BD" w:themeColor="accent1"/>
                <w:sz w:val="18"/>
                <w:szCs w:val="20"/>
                <w:lang w:val="en-US"/>
              </w:rPr>
              <w:t>Responsibilities</w:t>
            </w:r>
          </w:p>
        </w:tc>
      </w:tr>
      <w:tr w:rsidR="00FB1D71" w:rsidRPr="00AE3697" w:rsidTr="00982887">
        <w:trPr>
          <w:trHeight w:val="320"/>
        </w:trPr>
        <w:tc>
          <w:tcPr>
            <w:tcW w:w="10116" w:type="dxa"/>
            <w:gridSpan w:val="2"/>
          </w:tcPr>
          <w:p w:rsidR="00FB1D71" w:rsidRPr="00AE3697" w:rsidRDefault="00FB1D71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</w:rPr>
              <w:t>Involved in Implementation of business logic and business objects for the project. Development of administrative part of this system.</w:t>
            </w:r>
          </w:p>
          <w:p w:rsidR="00F45D32" w:rsidRPr="00AE3697" w:rsidRDefault="00F45D32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bCs/>
                <w:sz w:val="18"/>
                <w:szCs w:val="20"/>
                <w:lang w:val="en-US"/>
              </w:rPr>
              <w:t>Interaction with the client, gathering requirements and identify The Use Cases.</w:t>
            </w:r>
          </w:p>
          <w:p w:rsidR="00560EEC" w:rsidRPr="00AE3697" w:rsidRDefault="00560EEC" w:rsidP="00FB1D71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18"/>
                <w:szCs w:val="20"/>
              </w:rPr>
            </w:pPr>
            <w:r w:rsidRPr="00AE3697">
              <w:rPr>
                <w:sz w:val="18"/>
                <w:szCs w:val="20"/>
              </w:rPr>
              <w:t>Involved in developing p</w:t>
            </w:r>
            <w:r w:rsidR="00E10BF6">
              <w:rPr>
                <w:sz w:val="18"/>
                <w:szCs w:val="20"/>
              </w:rPr>
              <w:t>ages using JSP and S</w:t>
            </w:r>
            <w:r w:rsidRPr="00AE3697">
              <w:rPr>
                <w:sz w:val="18"/>
                <w:szCs w:val="20"/>
              </w:rPr>
              <w:t>truts</w:t>
            </w:r>
            <w:r w:rsidR="0005446D" w:rsidRPr="00AE3697">
              <w:rPr>
                <w:sz w:val="18"/>
                <w:szCs w:val="20"/>
              </w:rPr>
              <w:t xml:space="preserve"> 1</w:t>
            </w:r>
            <w:r w:rsidRPr="00AE3697">
              <w:rPr>
                <w:sz w:val="18"/>
                <w:szCs w:val="20"/>
              </w:rPr>
              <w:t xml:space="preserve"> framework.</w:t>
            </w:r>
          </w:p>
          <w:p w:rsidR="00FB1D71" w:rsidRPr="00AE3697" w:rsidRDefault="00FB1D71" w:rsidP="008C5B9C">
            <w:pPr>
              <w:pStyle w:val="ListParagraph"/>
              <w:numPr>
                <w:ilvl w:val="0"/>
                <w:numId w:val="23"/>
              </w:numPr>
              <w:jc w:val="both"/>
              <w:rPr>
                <w:sz w:val="20"/>
              </w:rPr>
            </w:pPr>
            <w:r w:rsidRPr="00AE3697">
              <w:rPr>
                <w:sz w:val="18"/>
              </w:rPr>
              <w:t xml:space="preserve">Developed </w:t>
            </w:r>
            <w:r w:rsidR="00C64CF3" w:rsidRPr="00AE3697">
              <w:rPr>
                <w:sz w:val="18"/>
              </w:rPr>
              <w:t>server-side</w:t>
            </w:r>
            <w:r w:rsidRPr="00AE3697">
              <w:rPr>
                <w:sz w:val="18"/>
              </w:rPr>
              <w:t xml:space="preserve"> business logic software modules customized </w:t>
            </w:r>
            <w:r w:rsidR="007E56F1" w:rsidRPr="00AE3697">
              <w:rPr>
                <w:sz w:val="18"/>
              </w:rPr>
              <w:t>client-side</w:t>
            </w:r>
            <w:r w:rsidRPr="00AE3697">
              <w:rPr>
                <w:sz w:val="18"/>
              </w:rPr>
              <w:t xml:space="preserve"> modules</w:t>
            </w:r>
            <w:r w:rsidR="008C5B9C">
              <w:rPr>
                <w:sz w:val="18"/>
              </w:rPr>
              <w:t>.</w:t>
            </w:r>
          </w:p>
        </w:tc>
      </w:tr>
    </w:tbl>
    <w:p w:rsidR="002B06C4" w:rsidRPr="00AE3697" w:rsidRDefault="00CC2905" w:rsidP="002B06C4">
      <w:pPr>
        <w:pStyle w:val="IntenseQuote"/>
        <w:spacing w:line="240" w:lineRule="auto"/>
        <w:ind w:left="0"/>
        <w:rPr>
          <w:i w:val="0"/>
          <w:sz w:val="18"/>
        </w:rPr>
      </w:pPr>
      <w:r w:rsidRPr="00AE3697">
        <w:rPr>
          <w:i w:val="0"/>
          <w:sz w:val="18"/>
        </w:rPr>
        <w:t>OTHER</w:t>
      </w:r>
      <w:r w:rsidR="002B06C4" w:rsidRPr="00AE3697">
        <w:rPr>
          <w:i w:val="0"/>
          <w:sz w:val="18"/>
        </w:rPr>
        <w:t xml:space="preserve"> DETAILS</w:t>
      </w:r>
    </w:p>
    <w:p w:rsidR="009E61C5" w:rsidRPr="00F241B6" w:rsidRDefault="009E61C5" w:rsidP="00265291">
      <w:pPr>
        <w:spacing w:line="240" w:lineRule="auto"/>
        <w:ind w:left="284"/>
        <w:rPr>
          <w:sz w:val="18"/>
          <w:szCs w:val="18"/>
        </w:rPr>
      </w:pPr>
      <w:r w:rsidRPr="00F241B6">
        <w:rPr>
          <w:sz w:val="18"/>
          <w:szCs w:val="18"/>
        </w:rPr>
        <w:t>DOB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>:</w:t>
      </w:r>
      <w:r w:rsidRPr="00F241B6">
        <w:rPr>
          <w:sz w:val="18"/>
          <w:szCs w:val="18"/>
        </w:rPr>
        <w:tab/>
      </w:r>
      <w:r w:rsidR="0042033C" w:rsidRPr="00F241B6">
        <w:rPr>
          <w:sz w:val="18"/>
          <w:szCs w:val="18"/>
        </w:rPr>
        <w:t>03</w:t>
      </w:r>
      <w:r w:rsidR="00C23AF8" w:rsidRPr="00F241B6">
        <w:rPr>
          <w:sz w:val="18"/>
          <w:szCs w:val="18"/>
        </w:rPr>
        <w:t>-0</w:t>
      </w:r>
      <w:r w:rsidR="0042033C" w:rsidRPr="00F241B6">
        <w:rPr>
          <w:sz w:val="18"/>
          <w:szCs w:val="18"/>
        </w:rPr>
        <w:t>5</w:t>
      </w:r>
      <w:r w:rsidR="00AD0937" w:rsidRPr="00F241B6">
        <w:rPr>
          <w:sz w:val="18"/>
          <w:szCs w:val="18"/>
        </w:rPr>
        <w:t>-</w:t>
      </w:r>
      <w:r w:rsidR="000D0484" w:rsidRPr="00F241B6">
        <w:rPr>
          <w:sz w:val="18"/>
          <w:szCs w:val="18"/>
        </w:rPr>
        <w:t>19</w:t>
      </w:r>
      <w:r w:rsidR="0042033C" w:rsidRPr="00F241B6">
        <w:rPr>
          <w:sz w:val="18"/>
          <w:szCs w:val="18"/>
        </w:rPr>
        <w:t>90</w:t>
      </w:r>
    </w:p>
    <w:p w:rsidR="005D32F7" w:rsidRPr="00F241B6" w:rsidRDefault="005D32F7" w:rsidP="005D32F7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Gender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Male</w:t>
      </w:r>
    </w:p>
    <w:p w:rsidR="009E61C5" w:rsidRPr="00F241B6" w:rsidRDefault="00AE3697" w:rsidP="00265291">
      <w:pPr>
        <w:spacing w:line="240" w:lineRule="auto"/>
        <w:ind w:left="284"/>
        <w:rPr>
          <w:sz w:val="18"/>
          <w:szCs w:val="18"/>
        </w:rPr>
      </w:pPr>
      <w:r w:rsidRPr="00F241B6">
        <w:rPr>
          <w:sz w:val="18"/>
          <w:szCs w:val="18"/>
        </w:rPr>
        <w:t>Marital Status</w:t>
      </w:r>
      <w:r w:rsidRPr="00F241B6">
        <w:rPr>
          <w:sz w:val="18"/>
          <w:szCs w:val="18"/>
        </w:rPr>
        <w:tab/>
      </w:r>
      <w:r w:rsidR="009E61C5"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>:</w:t>
      </w:r>
      <w:r w:rsidRPr="00F241B6">
        <w:rPr>
          <w:sz w:val="18"/>
          <w:szCs w:val="18"/>
        </w:rPr>
        <w:tab/>
      </w:r>
      <w:r w:rsidR="00D63168" w:rsidRPr="00F241B6">
        <w:rPr>
          <w:sz w:val="18"/>
          <w:szCs w:val="18"/>
        </w:rPr>
        <w:t>Married</w:t>
      </w:r>
    </w:p>
    <w:p w:rsidR="00265291" w:rsidRPr="00F241B6" w:rsidRDefault="00F81743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Father’s Name</w:t>
      </w:r>
      <w:r w:rsidRPr="00F241B6">
        <w:rPr>
          <w:sz w:val="18"/>
          <w:szCs w:val="18"/>
        </w:rPr>
        <w:tab/>
      </w:r>
      <w:r w:rsidR="00AE3697"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>:</w:t>
      </w:r>
      <w:r w:rsidRPr="00F241B6">
        <w:rPr>
          <w:sz w:val="18"/>
          <w:szCs w:val="18"/>
        </w:rPr>
        <w:tab/>
      </w:r>
      <w:r w:rsidR="0042033C" w:rsidRPr="00F241B6">
        <w:rPr>
          <w:sz w:val="18"/>
          <w:szCs w:val="18"/>
        </w:rPr>
        <w:t>Ravindran</w:t>
      </w:r>
      <w:r w:rsidR="00A47C07" w:rsidRPr="00F241B6">
        <w:rPr>
          <w:sz w:val="18"/>
          <w:szCs w:val="18"/>
        </w:rPr>
        <w:t xml:space="preserve"> R</w:t>
      </w:r>
    </w:p>
    <w:p w:rsidR="00A47C07" w:rsidRPr="00F241B6" w:rsidRDefault="00A47C07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 xml:space="preserve">Mother’s Name     </w:t>
      </w:r>
      <w:r w:rsidRPr="00F241B6">
        <w:rPr>
          <w:sz w:val="18"/>
          <w:szCs w:val="18"/>
        </w:rPr>
        <w:tab/>
        <w:t>:</w:t>
      </w:r>
      <w:r w:rsidRPr="00F241B6">
        <w:rPr>
          <w:sz w:val="18"/>
          <w:szCs w:val="18"/>
        </w:rPr>
        <w:tab/>
      </w:r>
      <w:proofErr w:type="spellStart"/>
      <w:r w:rsidRPr="00F241B6">
        <w:rPr>
          <w:sz w:val="18"/>
          <w:szCs w:val="18"/>
        </w:rPr>
        <w:t>Annadevi</w:t>
      </w:r>
      <w:proofErr w:type="spellEnd"/>
      <w:r w:rsidRPr="00F241B6">
        <w:rPr>
          <w:sz w:val="18"/>
          <w:szCs w:val="18"/>
        </w:rPr>
        <w:t xml:space="preserve"> R</w:t>
      </w:r>
    </w:p>
    <w:p w:rsidR="009E61C5" w:rsidRPr="00F241B6" w:rsidRDefault="003C460E" w:rsidP="00265291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Nationality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Indian</w:t>
      </w:r>
    </w:p>
    <w:p w:rsidR="00E321D0" w:rsidRPr="00F241B6" w:rsidRDefault="00E321D0" w:rsidP="00982B6C">
      <w:pPr>
        <w:spacing w:line="240" w:lineRule="auto"/>
        <w:ind w:firstLine="284"/>
        <w:rPr>
          <w:sz w:val="18"/>
          <w:szCs w:val="18"/>
        </w:rPr>
      </w:pPr>
      <w:r w:rsidRPr="00F241B6">
        <w:rPr>
          <w:sz w:val="18"/>
          <w:szCs w:val="18"/>
        </w:rPr>
        <w:t>City</w:t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</w:r>
      <w:r w:rsidRPr="00F241B6">
        <w:rPr>
          <w:sz w:val="18"/>
          <w:szCs w:val="18"/>
        </w:rPr>
        <w:tab/>
        <w:t xml:space="preserve">: </w:t>
      </w:r>
      <w:r w:rsidRPr="00F241B6">
        <w:rPr>
          <w:sz w:val="18"/>
          <w:szCs w:val="18"/>
        </w:rPr>
        <w:tab/>
        <w:t>Madurai</w:t>
      </w:r>
    </w:p>
    <w:sectPr w:rsidR="00E321D0" w:rsidRPr="00F241B6" w:rsidSect="00D822E5">
      <w:pgSz w:w="11907" w:h="16839" w:code="9"/>
      <w:pgMar w:top="1440" w:right="567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FFC" w:rsidRDefault="00551FFC" w:rsidP="00E365D6">
      <w:pPr>
        <w:spacing w:after="0" w:line="240" w:lineRule="auto"/>
      </w:pPr>
      <w:r>
        <w:separator/>
      </w:r>
    </w:p>
  </w:endnote>
  <w:endnote w:type="continuationSeparator" w:id="0">
    <w:p w:rsidR="00551FFC" w:rsidRDefault="00551FFC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FFC" w:rsidRDefault="00551FFC" w:rsidP="00E365D6">
      <w:pPr>
        <w:spacing w:after="0" w:line="240" w:lineRule="auto"/>
      </w:pPr>
      <w:r>
        <w:separator/>
      </w:r>
    </w:p>
  </w:footnote>
  <w:footnote w:type="continuationSeparator" w:id="0">
    <w:p w:rsidR="00551FFC" w:rsidRDefault="00551FFC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BD15057_"/>
      </v:shape>
    </w:pict>
  </w:numPicBullet>
  <w:abstractNum w:abstractNumId="0" w15:restartNumberingAfterBreak="0">
    <w:nsid w:val="006604DC"/>
    <w:multiLevelType w:val="hybridMultilevel"/>
    <w:tmpl w:val="17929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405E7"/>
    <w:multiLevelType w:val="hybridMultilevel"/>
    <w:tmpl w:val="3D46276C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E480748"/>
    <w:multiLevelType w:val="hybridMultilevel"/>
    <w:tmpl w:val="2D765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83424D"/>
    <w:multiLevelType w:val="hybridMultilevel"/>
    <w:tmpl w:val="9AC038B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CD55596"/>
    <w:multiLevelType w:val="hybridMultilevel"/>
    <w:tmpl w:val="33687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F810F4"/>
    <w:multiLevelType w:val="hybridMultilevel"/>
    <w:tmpl w:val="8348CB02"/>
    <w:lvl w:ilvl="0" w:tplc="36048A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E53CF"/>
    <w:multiLevelType w:val="hybridMultilevel"/>
    <w:tmpl w:val="61B6D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44409"/>
    <w:multiLevelType w:val="hybridMultilevel"/>
    <w:tmpl w:val="97C02F46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607721"/>
    <w:multiLevelType w:val="hybridMultilevel"/>
    <w:tmpl w:val="036E0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E2150"/>
    <w:multiLevelType w:val="hybridMultilevel"/>
    <w:tmpl w:val="7506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D7F54"/>
    <w:multiLevelType w:val="hybridMultilevel"/>
    <w:tmpl w:val="F7C4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84961"/>
    <w:multiLevelType w:val="hybridMultilevel"/>
    <w:tmpl w:val="9C120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D5BDF"/>
    <w:multiLevelType w:val="hybridMultilevel"/>
    <w:tmpl w:val="744AC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D6580"/>
    <w:multiLevelType w:val="hybridMultilevel"/>
    <w:tmpl w:val="74CA0886"/>
    <w:lvl w:ilvl="0" w:tplc="04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4" w15:restartNumberingAfterBreak="0">
    <w:nsid w:val="44664E95"/>
    <w:multiLevelType w:val="multilevel"/>
    <w:tmpl w:val="D0165A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666666"/>
        <w:sz w:val="20"/>
        <w:u w:val="none"/>
        <w:effect w:val="none"/>
        <w:vertAlign w:val="baseline"/>
      </w:rPr>
    </w:lvl>
  </w:abstractNum>
  <w:abstractNum w:abstractNumId="15" w15:restartNumberingAfterBreak="0">
    <w:nsid w:val="4D766BD0"/>
    <w:multiLevelType w:val="hybridMultilevel"/>
    <w:tmpl w:val="FCCCD154"/>
    <w:lvl w:ilvl="0" w:tplc="36048A6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F0153A"/>
    <w:multiLevelType w:val="hybridMultilevel"/>
    <w:tmpl w:val="3378E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D4083C"/>
    <w:multiLevelType w:val="hybridMultilevel"/>
    <w:tmpl w:val="5172F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324D7B"/>
    <w:multiLevelType w:val="hybridMultilevel"/>
    <w:tmpl w:val="4240FF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414E1F"/>
    <w:multiLevelType w:val="hybridMultilevel"/>
    <w:tmpl w:val="73784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40A8B"/>
    <w:multiLevelType w:val="hybridMultilevel"/>
    <w:tmpl w:val="6CB003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3258D9"/>
    <w:multiLevelType w:val="hybridMultilevel"/>
    <w:tmpl w:val="8C74A64E"/>
    <w:lvl w:ilvl="0" w:tplc="36048A6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CA77601"/>
    <w:multiLevelType w:val="multilevel"/>
    <w:tmpl w:val="C74654E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3" w15:restartNumberingAfterBreak="0">
    <w:nsid w:val="7E17067D"/>
    <w:multiLevelType w:val="hybridMultilevel"/>
    <w:tmpl w:val="FE4AF024"/>
    <w:lvl w:ilvl="0" w:tplc="46C454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8"/>
  </w:num>
  <w:num w:numId="4">
    <w:abstractNumId w:val="5"/>
  </w:num>
  <w:num w:numId="5">
    <w:abstractNumId w:val="10"/>
  </w:num>
  <w:num w:numId="6">
    <w:abstractNumId w:val="17"/>
  </w:num>
  <w:num w:numId="7">
    <w:abstractNumId w:val="16"/>
  </w:num>
  <w:num w:numId="8">
    <w:abstractNumId w:val="21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0"/>
  </w:num>
  <w:num w:numId="14">
    <w:abstractNumId w:val="12"/>
  </w:num>
  <w:num w:numId="15">
    <w:abstractNumId w:val="23"/>
  </w:num>
  <w:num w:numId="16">
    <w:abstractNumId w:val="11"/>
  </w:num>
  <w:num w:numId="17">
    <w:abstractNumId w:val="20"/>
  </w:num>
  <w:num w:numId="18">
    <w:abstractNumId w:val="9"/>
  </w:num>
  <w:num w:numId="19">
    <w:abstractNumId w:val="8"/>
  </w:num>
  <w:num w:numId="20">
    <w:abstractNumId w:val="14"/>
  </w:num>
  <w:num w:numId="21">
    <w:abstractNumId w:val="6"/>
  </w:num>
  <w:num w:numId="22">
    <w:abstractNumId w:val="22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18"/>
    <w:rsid w:val="00005124"/>
    <w:rsid w:val="0001051F"/>
    <w:rsid w:val="00014EC8"/>
    <w:rsid w:val="00015B8D"/>
    <w:rsid w:val="0004227A"/>
    <w:rsid w:val="0005446D"/>
    <w:rsid w:val="0007286E"/>
    <w:rsid w:val="00072996"/>
    <w:rsid w:val="00082669"/>
    <w:rsid w:val="00085ACC"/>
    <w:rsid w:val="000B73FF"/>
    <w:rsid w:val="000D0484"/>
    <w:rsid w:val="000D4F6A"/>
    <w:rsid w:val="000F398C"/>
    <w:rsid w:val="00114F62"/>
    <w:rsid w:val="00130BE8"/>
    <w:rsid w:val="00133B89"/>
    <w:rsid w:val="00154B78"/>
    <w:rsid w:val="0015536E"/>
    <w:rsid w:val="00156913"/>
    <w:rsid w:val="00160A50"/>
    <w:rsid w:val="001716B0"/>
    <w:rsid w:val="00190A06"/>
    <w:rsid w:val="001A2B68"/>
    <w:rsid w:val="001B35A8"/>
    <w:rsid w:val="001B6B12"/>
    <w:rsid w:val="001D4AC1"/>
    <w:rsid w:val="001E2A20"/>
    <w:rsid w:val="00203EBD"/>
    <w:rsid w:val="002078CD"/>
    <w:rsid w:val="00210C8F"/>
    <w:rsid w:val="002120F5"/>
    <w:rsid w:val="00212322"/>
    <w:rsid w:val="0021469D"/>
    <w:rsid w:val="00215C26"/>
    <w:rsid w:val="00243DEB"/>
    <w:rsid w:val="0026288F"/>
    <w:rsid w:val="00265291"/>
    <w:rsid w:val="002661C9"/>
    <w:rsid w:val="00273183"/>
    <w:rsid w:val="002A3ABD"/>
    <w:rsid w:val="002A4112"/>
    <w:rsid w:val="002A61B8"/>
    <w:rsid w:val="002B06C4"/>
    <w:rsid w:val="002C05FD"/>
    <w:rsid w:val="002C22F7"/>
    <w:rsid w:val="002C623D"/>
    <w:rsid w:val="002E44AA"/>
    <w:rsid w:val="00300B51"/>
    <w:rsid w:val="00313E59"/>
    <w:rsid w:val="00315E5C"/>
    <w:rsid w:val="00326613"/>
    <w:rsid w:val="00331696"/>
    <w:rsid w:val="00340F52"/>
    <w:rsid w:val="00342FE7"/>
    <w:rsid w:val="003520B8"/>
    <w:rsid w:val="00352E0C"/>
    <w:rsid w:val="00354586"/>
    <w:rsid w:val="003639DE"/>
    <w:rsid w:val="00370E79"/>
    <w:rsid w:val="0038299B"/>
    <w:rsid w:val="00392B4C"/>
    <w:rsid w:val="00395A73"/>
    <w:rsid w:val="003A5035"/>
    <w:rsid w:val="003B7D65"/>
    <w:rsid w:val="003C2E75"/>
    <w:rsid w:val="003C460E"/>
    <w:rsid w:val="003F3B82"/>
    <w:rsid w:val="003F6D56"/>
    <w:rsid w:val="0041404C"/>
    <w:rsid w:val="00415B4F"/>
    <w:rsid w:val="004165A7"/>
    <w:rsid w:val="0042033C"/>
    <w:rsid w:val="004267D0"/>
    <w:rsid w:val="00434518"/>
    <w:rsid w:val="00440A61"/>
    <w:rsid w:val="00441C06"/>
    <w:rsid w:val="004457D0"/>
    <w:rsid w:val="00447C68"/>
    <w:rsid w:val="004620EB"/>
    <w:rsid w:val="004962BE"/>
    <w:rsid w:val="004A24A5"/>
    <w:rsid w:val="004A6F65"/>
    <w:rsid w:val="004B09D6"/>
    <w:rsid w:val="004B4662"/>
    <w:rsid w:val="004B545B"/>
    <w:rsid w:val="004B6CA3"/>
    <w:rsid w:val="004D3998"/>
    <w:rsid w:val="004E4D74"/>
    <w:rsid w:val="0051736D"/>
    <w:rsid w:val="00521878"/>
    <w:rsid w:val="0053252D"/>
    <w:rsid w:val="00533602"/>
    <w:rsid w:val="00544A3F"/>
    <w:rsid w:val="005501C4"/>
    <w:rsid w:val="00551FFC"/>
    <w:rsid w:val="00560EEC"/>
    <w:rsid w:val="005617D5"/>
    <w:rsid w:val="00564FDC"/>
    <w:rsid w:val="00566682"/>
    <w:rsid w:val="00585C15"/>
    <w:rsid w:val="005A6F98"/>
    <w:rsid w:val="005B0A2B"/>
    <w:rsid w:val="005C14E7"/>
    <w:rsid w:val="005C182D"/>
    <w:rsid w:val="005D32F7"/>
    <w:rsid w:val="005F38EF"/>
    <w:rsid w:val="005F4D6E"/>
    <w:rsid w:val="00600667"/>
    <w:rsid w:val="006110D4"/>
    <w:rsid w:val="006124F0"/>
    <w:rsid w:val="00613F18"/>
    <w:rsid w:val="00617479"/>
    <w:rsid w:val="00621B81"/>
    <w:rsid w:val="00622911"/>
    <w:rsid w:val="0062362F"/>
    <w:rsid w:val="00624918"/>
    <w:rsid w:val="0066061C"/>
    <w:rsid w:val="00675A15"/>
    <w:rsid w:val="00677973"/>
    <w:rsid w:val="00680B44"/>
    <w:rsid w:val="006B05D1"/>
    <w:rsid w:val="006B2693"/>
    <w:rsid w:val="006C71CD"/>
    <w:rsid w:val="006F13E0"/>
    <w:rsid w:val="006F1D5D"/>
    <w:rsid w:val="007042CF"/>
    <w:rsid w:val="00704BF9"/>
    <w:rsid w:val="007111B1"/>
    <w:rsid w:val="0071784B"/>
    <w:rsid w:val="00724009"/>
    <w:rsid w:val="007303BE"/>
    <w:rsid w:val="00733053"/>
    <w:rsid w:val="00751758"/>
    <w:rsid w:val="007932B2"/>
    <w:rsid w:val="00794BC6"/>
    <w:rsid w:val="00795C26"/>
    <w:rsid w:val="007A0407"/>
    <w:rsid w:val="007A128C"/>
    <w:rsid w:val="007A495C"/>
    <w:rsid w:val="007A65FB"/>
    <w:rsid w:val="007A6822"/>
    <w:rsid w:val="007A7096"/>
    <w:rsid w:val="007A74BE"/>
    <w:rsid w:val="007C2319"/>
    <w:rsid w:val="007D0D83"/>
    <w:rsid w:val="007D4174"/>
    <w:rsid w:val="007E0D17"/>
    <w:rsid w:val="007E56F1"/>
    <w:rsid w:val="008001AD"/>
    <w:rsid w:val="00803B62"/>
    <w:rsid w:val="008042F2"/>
    <w:rsid w:val="00805540"/>
    <w:rsid w:val="00812BDF"/>
    <w:rsid w:val="00817538"/>
    <w:rsid w:val="008264F4"/>
    <w:rsid w:val="00836F99"/>
    <w:rsid w:val="00856817"/>
    <w:rsid w:val="008710B4"/>
    <w:rsid w:val="008751AA"/>
    <w:rsid w:val="00876DC0"/>
    <w:rsid w:val="0088390F"/>
    <w:rsid w:val="008862A1"/>
    <w:rsid w:val="008C5B9C"/>
    <w:rsid w:val="008C7224"/>
    <w:rsid w:val="008C7CA9"/>
    <w:rsid w:val="008E22F9"/>
    <w:rsid w:val="009046A3"/>
    <w:rsid w:val="0090737E"/>
    <w:rsid w:val="009118BB"/>
    <w:rsid w:val="009222E0"/>
    <w:rsid w:val="009354CD"/>
    <w:rsid w:val="00936157"/>
    <w:rsid w:val="009570C2"/>
    <w:rsid w:val="009615CD"/>
    <w:rsid w:val="0096360F"/>
    <w:rsid w:val="00982887"/>
    <w:rsid w:val="00982B6C"/>
    <w:rsid w:val="00984805"/>
    <w:rsid w:val="009B44C5"/>
    <w:rsid w:val="009C0B43"/>
    <w:rsid w:val="009C1CE4"/>
    <w:rsid w:val="009D5E08"/>
    <w:rsid w:val="009E0305"/>
    <w:rsid w:val="009E1DEB"/>
    <w:rsid w:val="009E61C5"/>
    <w:rsid w:val="009F0947"/>
    <w:rsid w:val="009F342F"/>
    <w:rsid w:val="00A07BBE"/>
    <w:rsid w:val="00A30405"/>
    <w:rsid w:val="00A30C0B"/>
    <w:rsid w:val="00A361FD"/>
    <w:rsid w:val="00A411DB"/>
    <w:rsid w:val="00A47C07"/>
    <w:rsid w:val="00A50CA8"/>
    <w:rsid w:val="00A512D5"/>
    <w:rsid w:val="00A51D4C"/>
    <w:rsid w:val="00A55BBB"/>
    <w:rsid w:val="00A5644E"/>
    <w:rsid w:val="00A657A9"/>
    <w:rsid w:val="00A74A9D"/>
    <w:rsid w:val="00A75435"/>
    <w:rsid w:val="00A91CA6"/>
    <w:rsid w:val="00AA39CD"/>
    <w:rsid w:val="00AB6026"/>
    <w:rsid w:val="00AC666E"/>
    <w:rsid w:val="00AD0937"/>
    <w:rsid w:val="00AD478F"/>
    <w:rsid w:val="00AE3697"/>
    <w:rsid w:val="00AE41AD"/>
    <w:rsid w:val="00AE7203"/>
    <w:rsid w:val="00AF0E74"/>
    <w:rsid w:val="00AF1855"/>
    <w:rsid w:val="00B0108D"/>
    <w:rsid w:val="00B03937"/>
    <w:rsid w:val="00B12155"/>
    <w:rsid w:val="00B256EC"/>
    <w:rsid w:val="00B27B56"/>
    <w:rsid w:val="00B33D54"/>
    <w:rsid w:val="00B36BA6"/>
    <w:rsid w:val="00B4284F"/>
    <w:rsid w:val="00B44FB5"/>
    <w:rsid w:val="00B803EC"/>
    <w:rsid w:val="00BA1CCF"/>
    <w:rsid w:val="00BC4EFF"/>
    <w:rsid w:val="00BC72FB"/>
    <w:rsid w:val="00BD2251"/>
    <w:rsid w:val="00BD5486"/>
    <w:rsid w:val="00BF404B"/>
    <w:rsid w:val="00BF6FF9"/>
    <w:rsid w:val="00C03A01"/>
    <w:rsid w:val="00C12C5F"/>
    <w:rsid w:val="00C22A80"/>
    <w:rsid w:val="00C23AF8"/>
    <w:rsid w:val="00C46A23"/>
    <w:rsid w:val="00C46E14"/>
    <w:rsid w:val="00C55919"/>
    <w:rsid w:val="00C61C20"/>
    <w:rsid w:val="00C64CF3"/>
    <w:rsid w:val="00C71E45"/>
    <w:rsid w:val="00C825D7"/>
    <w:rsid w:val="00C92688"/>
    <w:rsid w:val="00C93B4C"/>
    <w:rsid w:val="00CA0F66"/>
    <w:rsid w:val="00CB23A6"/>
    <w:rsid w:val="00CB52CB"/>
    <w:rsid w:val="00CC2905"/>
    <w:rsid w:val="00CC4061"/>
    <w:rsid w:val="00CD13A6"/>
    <w:rsid w:val="00D025A9"/>
    <w:rsid w:val="00D0786C"/>
    <w:rsid w:val="00D23D51"/>
    <w:rsid w:val="00D36A51"/>
    <w:rsid w:val="00D5534E"/>
    <w:rsid w:val="00D60E65"/>
    <w:rsid w:val="00D61713"/>
    <w:rsid w:val="00D63168"/>
    <w:rsid w:val="00D7032B"/>
    <w:rsid w:val="00D822E5"/>
    <w:rsid w:val="00D95BB1"/>
    <w:rsid w:val="00DB5D52"/>
    <w:rsid w:val="00DB715A"/>
    <w:rsid w:val="00DC3589"/>
    <w:rsid w:val="00DC546D"/>
    <w:rsid w:val="00DC7473"/>
    <w:rsid w:val="00DC7D19"/>
    <w:rsid w:val="00DD0507"/>
    <w:rsid w:val="00DD1FCF"/>
    <w:rsid w:val="00E10BF6"/>
    <w:rsid w:val="00E20B01"/>
    <w:rsid w:val="00E2336B"/>
    <w:rsid w:val="00E23B28"/>
    <w:rsid w:val="00E24854"/>
    <w:rsid w:val="00E26EE5"/>
    <w:rsid w:val="00E278B4"/>
    <w:rsid w:val="00E321D0"/>
    <w:rsid w:val="00E365D6"/>
    <w:rsid w:val="00E401D2"/>
    <w:rsid w:val="00E47093"/>
    <w:rsid w:val="00E539E7"/>
    <w:rsid w:val="00E558A2"/>
    <w:rsid w:val="00E601F7"/>
    <w:rsid w:val="00E721DC"/>
    <w:rsid w:val="00E738CE"/>
    <w:rsid w:val="00E83762"/>
    <w:rsid w:val="00E878B1"/>
    <w:rsid w:val="00E910F4"/>
    <w:rsid w:val="00E927DC"/>
    <w:rsid w:val="00E95ACB"/>
    <w:rsid w:val="00E95C2D"/>
    <w:rsid w:val="00E96181"/>
    <w:rsid w:val="00EA4709"/>
    <w:rsid w:val="00EA546F"/>
    <w:rsid w:val="00EA7CAF"/>
    <w:rsid w:val="00EB387B"/>
    <w:rsid w:val="00EC307A"/>
    <w:rsid w:val="00EE4160"/>
    <w:rsid w:val="00F05C64"/>
    <w:rsid w:val="00F10296"/>
    <w:rsid w:val="00F14BD1"/>
    <w:rsid w:val="00F241B6"/>
    <w:rsid w:val="00F326C2"/>
    <w:rsid w:val="00F41AC3"/>
    <w:rsid w:val="00F45D32"/>
    <w:rsid w:val="00F45E19"/>
    <w:rsid w:val="00F50CF2"/>
    <w:rsid w:val="00F66DCF"/>
    <w:rsid w:val="00F77C73"/>
    <w:rsid w:val="00F81332"/>
    <w:rsid w:val="00F81743"/>
    <w:rsid w:val="00F95C12"/>
    <w:rsid w:val="00FA680E"/>
    <w:rsid w:val="00FB1D71"/>
    <w:rsid w:val="00FC085C"/>
    <w:rsid w:val="00FC3A68"/>
    <w:rsid w:val="00FD131E"/>
    <w:rsid w:val="00FE20DF"/>
    <w:rsid w:val="00FE3825"/>
    <w:rsid w:val="00FF1B09"/>
    <w:rsid w:val="00FF3EFC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04CE8"/>
  <w15:docId w15:val="{0B5BAAE3-0CBE-486A-B89A-8F34078F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05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table" w:styleId="TableGrid">
    <w:name w:val="Table Grid"/>
    <w:basedOn w:val="TableNormal"/>
    <w:uiPriority w:val="59"/>
    <w:rsid w:val="00622911"/>
    <w:pPr>
      <w:spacing w:after="0" w:line="240" w:lineRule="auto"/>
    </w:pPr>
    <w:rPr>
      <w:lang w:bidi="ta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F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F18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13F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13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13F18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613F18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613F18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613F18"/>
    <w:pPr>
      <w:ind w:left="720"/>
      <w:contextualSpacing/>
    </w:pPr>
    <w:rPr>
      <w:lang w:bidi="ta-IN"/>
    </w:rPr>
  </w:style>
  <w:style w:type="table" w:customStyle="1" w:styleId="MediumShading2-Accent11">
    <w:name w:val="Medium Shading 2 - Accent 11"/>
    <w:basedOn w:val="TableNormal"/>
    <w:uiPriority w:val="64"/>
    <w:rsid w:val="00E738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738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44A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5B8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2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rpandidurai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\Desktop\TS03000536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5991D-DB69-4306-BCE1-5AD29FD50C3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A203DD7F-9748-4946-A2DC-EB6828AF1D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B6869-F882-4E16-AFCA-D5A4C9A7A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0A991C-8E97-4B2E-A942-0A0860EA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TS030005367</Template>
  <TotalTime>69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Cordys Software India Pvt. Ltd</Company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</dc:creator>
  <cp:lastModifiedBy>Ravindran, Pandidurai</cp:lastModifiedBy>
  <cp:revision>23</cp:revision>
  <dcterms:created xsi:type="dcterms:W3CDTF">2017-03-23T11:27:00Z</dcterms:created>
  <dcterms:modified xsi:type="dcterms:W3CDTF">2019-04-29T13:53:00Z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TC300053679990</vt:lpwstr>
  </property>
</Properties>
</file>